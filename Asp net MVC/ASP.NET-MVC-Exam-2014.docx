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DCE" w:rsidRDefault="00200DCE" w:rsidP="00200DCE">
      <w:pPr>
        <w:pStyle w:val="Heading1"/>
        <w:spacing w:before="120" w:after="120"/>
      </w:pPr>
      <w:r>
        <w:t xml:space="preserve">ASP.NET </w:t>
      </w:r>
      <w:r w:rsidR="003E04C2">
        <w:t>MVC</w:t>
      </w:r>
      <w:r>
        <w:t xml:space="preserve"> – Practical Exam – </w:t>
      </w:r>
      <w:r w:rsidR="003E04C2">
        <w:t>November</w:t>
      </w:r>
      <w:r>
        <w:t xml:space="preserve"> 2014</w:t>
      </w:r>
    </w:p>
    <w:p w:rsidR="003E04C2" w:rsidRDefault="00200DCE" w:rsidP="003E04C2">
      <w:pPr>
        <w:jc w:val="left"/>
      </w:pPr>
      <w:r>
        <w:t xml:space="preserve">You are assigned to </w:t>
      </w:r>
      <w:r w:rsidR="003E04C2">
        <w:t xml:space="preserve">improve 2 existing ASP.NET MVC web applications. Both systems are developed during the workshops in the course. The first one is the </w:t>
      </w:r>
      <w:r w:rsidR="003E04C2" w:rsidRPr="003E04C2">
        <w:rPr>
          <w:b/>
        </w:rPr>
        <w:t>Forum System</w:t>
      </w:r>
      <w:r w:rsidR="003E04C2">
        <w:t xml:space="preserve"> (</w:t>
      </w:r>
      <w:hyperlink r:id="rId9" w:history="1">
        <w:r w:rsidR="003E04C2" w:rsidRPr="00626A25">
          <w:rPr>
            <w:rStyle w:val="Hyperlink"/>
          </w:rPr>
          <w:t>https://github.com/NikolayIT/ForumSystem</w:t>
        </w:r>
      </w:hyperlink>
      <w:r w:rsidR="003E04C2">
        <w:t>)</w:t>
      </w:r>
      <w:r>
        <w:t xml:space="preserve"> </w:t>
      </w:r>
      <w:r w:rsidR="003E04C2">
        <w:t xml:space="preserve">and the second one is the </w:t>
      </w:r>
      <w:proofErr w:type="spellStart"/>
      <w:r w:rsidR="003E04C2" w:rsidRPr="003E04C2">
        <w:rPr>
          <w:b/>
        </w:rPr>
        <w:t>EasyPTC</w:t>
      </w:r>
      <w:proofErr w:type="spellEnd"/>
      <w:r w:rsidR="003E04C2" w:rsidRPr="003E04C2">
        <w:rPr>
          <w:b/>
        </w:rPr>
        <w:t xml:space="preserve"> System</w:t>
      </w:r>
      <w:r w:rsidR="003E04C2">
        <w:t xml:space="preserve"> (</w:t>
      </w:r>
      <w:hyperlink r:id="rId10" w:history="1">
        <w:r w:rsidR="003E04C2" w:rsidRPr="00626A25">
          <w:rPr>
            <w:rStyle w:val="Hyperlink"/>
          </w:rPr>
          <w:t>https://github.com/ivaylokenov/EasyPTC</w:t>
        </w:r>
      </w:hyperlink>
      <w:r w:rsidR="003E04C2">
        <w:t>).</w:t>
      </w:r>
    </w:p>
    <w:p w:rsidR="003E04C2" w:rsidRDefault="003E04C2" w:rsidP="003E04C2">
      <w:pPr>
        <w:jc w:val="left"/>
      </w:pPr>
      <w:r>
        <w:t>Download the source codes</w:t>
      </w:r>
      <w:r w:rsidR="00111408">
        <w:t xml:space="preserve">, unzip </w:t>
      </w:r>
      <w:r w:rsidR="008B6826">
        <w:t xml:space="preserve">them </w:t>
      </w:r>
      <w:r w:rsidR="00AC13D3">
        <w:t>in 2 separate directories and work directly on the existing code.</w:t>
      </w:r>
    </w:p>
    <w:p w:rsidR="00AC13D3" w:rsidRDefault="00AC13D3" w:rsidP="003E04C2">
      <w:pPr>
        <w:jc w:val="left"/>
      </w:pPr>
      <w:r>
        <w:t>Download link for the Forum System:</w:t>
      </w:r>
      <w:r w:rsidRPr="00AC13D3">
        <w:t xml:space="preserve"> </w:t>
      </w:r>
      <w:hyperlink r:id="rId11" w:history="1">
        <w:r w:rsidRPr="00626A25">
          <w:rPr>
            <w:rStyle w:val="Hyperlink"/>
          </w:rPr>
          <w:t>https://github.com/NikolayIT/ForumSystem/archive/master.zip</w:t>
        </w:r>
      </w:hyperlink>
    </w:p>
    <w:p w:rsidR="00AC13D3" w:rsidRDefault="00AC13D3" w:rsidP="003E04C2">
      <w:pPr>
        <w:jc w:val="left"/>
      </w:pPr>
      <w:r>
        <w:t xml:space="preserve">Download link for the </w:t>
      </w:r>
      <w:proofErr w:type="spellStart"/>
      <w:r>
        <w:t>EasyPTC</w:t>
      </w:r>
      <w:proofErr w:type="spellEnd"/>
      <w:r>
        <w:t xml:space="preserve"> System: </w:t>
      </w:r>
      <w:hyperlink r:id="rId12" w:history="1">
        <w:r w:rsidRPr="00626A25">
          <w:rPr>
            <w:rStyle w:val="Hyperlink"/>
          </w:rPr>
          <w:t>https://github.com/ivaylokenov/EasyPTC/archive/master.zip</w:t>
        </w:r>
      </w:hyperlink>
    </w:p>
    <w:p w:rsidR="008B6826" w:rsidRDefault="008B6826" w:rsidP="00420DB0">
      <w:pPr>
        <w:pStyle w:val="Heading3"/>
        <w:numPr>
          <w:ilvl w:val="0"/>
          <w:numId w:val="15"/>
        </w:numPr>
        <w:spacing w:before="240"/>
        <w:ind w:left="357" w:hanging="357"/>
      </w:pPr>
      <w:r>
        <w:t>Do some improvements in the Forum System (</w:t>
      </w:r>
      <w:r w:rsidR="00E74512">
        <w:t>6</w:t>
      </w:r>
      <w:r>
        <w:t xml:space="preserve"> points)</w:t>
      </w:r>
    </w:p>
    <w:p w:rsidR="00E74512" w:rsidRPr="007A7C23" w:rsidRDefault="00E74512" w:rsidP="00E74512">
      <w:pPr>
        <w:pStyle w:val="ListParagraph"/>
        <w:numPr>
          <w:ilvl w:val="0"/>
          <w:numId w:val="24"/>
        </w:numPr>
        <w:rPr>
          <w:highlight w:val="green"/>
        </w:rPr>
      </w:pPr>
      <w:r w:rsidRPr="007A7C23">
        <w:rPr>
          <w:highlight w:val="green"/>
        </w:rPr>
        <w:t xml:space="preserve">Connect </w:t>
      </w:r>
      <w:r w:rsidRPr="007A7C23">
        <w:rPr>
          <w:b/>
          <w:highlight w:val="green"/>
        </w:rPr>
        <w:t>Post</w:t>
      </w:r>
      <w:r w:rsidRPr="007A7C23">
        <w:rPr>
          <w:highlight w:val="green"/>
        </w:rPr>
        <w:t xml:space="preserve"> model with </w:t>
      </w:r>
      <w:r w:rsidRPr="007A7C23">
        <w:rPr>
          <w:b/>
          <w:highlight w:val="green"/>
        </w:rPr>
        <w:t>Tag</w:t>
      </w:r>
      <w:r w:rsidRPr="007A7C23">
        <w:rPr>
          <w:highlight w:val="green"/>
        </w:rPr>
        <w:t xml:space="preserve"> model (</w:t>
      </w:r>
      <w:r w:rsidRPr="007A7C23">
        <w:rPr>
          <w:b/>
          <w:highlight w:val="green"/>
        </w:rPr>
        <w:t>many-to-many</w:t>
      </w:r>
      <w:r w:rsidRPr="007A7C23">
        <w:rPr>
          <w:highlight w:val="green"/>
        </w:rPr>
        <w:t xml:space="preserve"> relationship) (2 points)</w:t>
      </w:r>
    </w:p>
    <w:p w:rsidR="008B6826" w:rsidRPr="00A641D4" w:rsidRDefault="00E74512" w:rsidP="00E74512">
      <w:pPr>
        <w:pStyle w:val="ListParagraph"/>
        <w:numPr>
          <w:ilvl w:val="0"/>
          <w:numId w:val="24"/>
        </w:numPr>
        <w:rPr>
          <w:highlight w:val="green"/>
        </w:rPr>
      </w:pPr>
      <w:r w:rsidRPr="00A641D4">
        <w:rPr>
          <w:b/>
          <w:highlight w:val="green"/>
        </w:rPr>
        <w:t>Seed</w:t>
      </w:r>
      <w:r w:rsidRPr="00A641D4">
        <w:rPr>
          <w:highlight w:val="green"/>
        </w:rPr>
        <w:t xml:space="preserve"> the database with</w:t>
      </w:r>
      <w:r w:rsidR="008B6826" w:rsidRPr="00A641D4">
        <w:rPr>
          <w:highlight w:val="green"/>
        </w:rPr>
        <w:t xml:space="preserve"> at least </w:t>
      </w:r>
      <w:r w:rsidR="008B6826" w:rsidRPr="00A641D4">
        <w:rPr>
          <w:b/>
          <w:highlight w:val="green"/>
        </w:rPr>
        <w:t>10 forum posts</w:t>
      </w:r>
      <w:r w:rsidR="008B6826" w:rsidRPr="00A641D4">
        <w:rPr>
          <w:highlight w:val="green"/>
        </w:rPr>
        <w:t xml:space="preserve"> </w:t>
      </w:r>
      <w:r w:rsidRPr="00A641D4">
        <w:rPr>
          <w:highlight w:val="green"/>
        </w:rPr>
        <w:t xml:space="preserve">(with at least </w:t>
      </w:r>
      <w:r w:rsidRPr="00A641D4">
        <w:rPr>
          <w:b/>
          <w:highlight w:val="green"/>
        </w:rPr>
        <w:t>3 tags per post</w:t>
      </w:r>
      <w:r w:rsidRPr="00A641D4">
        <w:rPr>
          <w:highlight w:val="green"/>
        </w:rPr>
        <w:t>). Use</w:t>
      </w:r>
      <w:r w:rsidR="008B6826" w:rsidRPr="00A641D4">
        <w:rPr>
          <w:highlight w:val="green"/>
        </w:rPr>
        <w:t xml:space="preserve"> the Seed method of the </w:t>
      </w:r>
      <w:r w:rsidR="007B46EA" w:rsidRPr="00A641D4">
        <w:rPr>
          <w:highlight w:val="green"/>
        </w:rPr>
        <w:t xml:space="preserve">EF </w:t>
      </w:r>
      <w:r w:rsidRPr="00A641D4">
        <w:rPr>
          <w:highlight w:val="green"/>
        </w:rPr>
        <w:t>code-first</w:t>
      </w:r>
      <w:r w:rsidR="002E5E6F" w:rsidRPr="00A641D4">
        <w:rPr>
          <w:highlight w:val="green"/>
        </w:rPr>
        <w:t xml:space="preserve"> migrations</w:t>
      </w:r>
      <w:r w:rsidR="00841D63" w:rsidRPr="00A641D4">
        <w:rPr>
          <w:highlight w:val="green"/>
        </w:rPr>
        <w:t xml:space="preserve"> class</w:t>
      </w:r>
      <w:r w:rsidR="00E96CBA" w:rsidRPr="00A641D4">
        <w:rPr>
          <w:highlight w:val="green"/>
        </w:rPr>
        <w:t xml:space="preserve"> in the project (</w:t>
      </w:r>
      <w:proofErr w:type="spellStart"/>
      <w:r w:rsidR="00E96CBA" w:rsidRPr="00A641D4">
        <w:rPr>
          <w:highlight w:val="green"/>
        </w:rPr>
        <w:t>Configuration.cs</w:t>
      </w:r>
      <w:proofErr w:type="spellEnd"/>
      <w:r w:rsidR="00E96CBA" w:rsidRPr="00A641D4">
        <w:rPr>
          <w:highlight w:val="green"/>
        </w:rPr>
        <w:t>)</w:t>
      </w:r>
      <w:r w:rsidR="008B6826" w:rsidRPr="00A641D4">
        <w:rPr>
          <w:highlight w:val="green"/>
        </w:rPr>
        <w:t xml:space="preserve"> (1 point)</w:t>
      </w:r>
    </w:p>
    <w:p w:rsidR="00E74512" w:rsidRPr="00A641D4" w:rsidRDefault="008B6826" w:rsidP="00E74512">
      <w:pPr>
        <w:pStyle w:val="ListParagraph"/>
        <w:numPr>
          <w:ilvl w:val="0"/>
          <w:numId w:val="24"/>
        </w:numPr>
        <w:rPr>
          <w:highlight w:val="green"/>
        </w:rPr>
      </w:pPr>
      <w:r w:rsidRPr="00A641D4">
        <w:rPr>
          <w:highlight w:val="green"/>
        </w:rPr>
        <w:t xml:space="preserve">Fix </w:t>
      </w:r>
      <w:r w:rsidRPr="00A641D4">
        <w:rPr>
          <w:b/>
          <w:highlight w:val="green"/>
        </w:rPr>
        <w:t>forum posts links</w:t>
      </w:r>
      <w:r w:rsidRPr="00A641D4">
        <w:rPr>
          <w:highlight w:val="green"/>
        </w:rPr>
        <w:t xml:space="preserve"> in Index view of the Home controller</w:t>
      </w:r>
      <w:r w:rsidR="00E3348F" w:rsidRPr="00A641D4">
        <w:rPr>
          <w:highlight w:val="green"/>
        </w:rPr>
        <w:t xml:space="preserve">. See the </w:t>
      </w:r>
      <w:proofErr w:type="spellStart"/>
      <w:r w:rsidR="003D6CEC" w:rsidRPr="00A641D4">
        <w:rPr>
          <w:highlight w:val="green"/>
        </w:rPr>
        <w:t>RouteConfig.cs</w:t>
      </w:r>
      <w:proofErr w:type="spellEnd"/>
      <w:r w:rsidR="00E3348F" w:rsidRPr="00A641D4">
        <w:rPr>
          <w:highlight w:val="green"/>
        </w:rPr>
        <w:t xml:space="preserve"> for more details</w:t>
      </w:r>
      <w:r w:rsidR="00DB271C" w:rsidRPr="00A641D4">
        <w:rPr>
          <w:highlight w:val="green"/>
        </w:rPr>
        <w:t>.</w:t>
      </w:r>
      <w:r w:rsidRPr="00A641D4">
        <w:rPr>
          <w:highlight w:val="green"/>
        </w:rPr>
        <w:t xml:space="preserve"> (1 point)</w:t>
      </w:r>
    </w:p>
    <w:p w:rsidR="00E74512" w:rsidRPr="008B6826" w:rsidRDefault="00E74512" w:rsidP="00E74512">
      <w:pPr>
        <w:pStyle w:val="ListParagraph"/>
        <w:numPr>
          <w:ilvl w:val="0"/>
          <w:numId w:val="24"/>
        </w:numPr>
      </w:pPr>
      <w:r w:rsidRPr="00440C27">
        <w:rPr>
          <w:highlight w:val="green"/>
        </w:rPr>
        <w:t xml:space="preserve">In the Index view of the Home controller </w:t>
      </w:r>
      <w:r w:rsidRPr="00440C27">
        <w:rPr>
          <w:b/>
          <w:highlight w:val="green"/>
        </w:rPr>
        <w:t>display proper tags for each Post</w:t>
      </w:r>
      <w:r w:rsidRPr="00440C27">
        <w:rPr>
          <w:highlight w:val="green"/>
        </w:rPr>
        <w:t xml:space="preserve"> (2 points)</w:t>
      </w:r>
    </w:p>
    <w:p w:rsidR="00111408" w:rsidRDefault="00111408" w:rsidP="00420DB0">
      <w:pPr>
        <w:pStyle w:val="Heading3"/>
        <w:numPr>
          <w:ilvl w:val="0"/>
          <w:numId w:val="15"/>
        </w:numPr>
        <w:spacing w:before="240"/>
        <w:ind w:left="357" w:hanging="357"/>
      </w:pPr>
      <w:r>
        <w:t>Create Feedback Form in the Forum System</w:t>
      </w:r>
      <w:r w:rsidR="008967B7">
        <w:t xml:space="preserve"> (1</w:t>
      </w:r>
      <w:r w:rsidR="00B311C1">
        <w:t>2</w:t>
      </w:r>
      <w:r w:rsidR="008967B7">
        <w:t xml:space="preserve"> points)</w:t>
      </w:r>
    </w:p>
    <w:p w:rsidR="00111408" w:rsidRPr="00B70693" w:rsidRDefault="00111408" w:rsidP="00111408">
      <w:pPr>
        <w:rPr>
          <w:highlight w:val="green"/>
        </w:rPr>
      </w:pPr>
      <w:r w:rsidRPr="00B70693">
        <w:rPr>
          <w:highlight w:val="green"/>
        </w:rPr>
        <w:t>Create a new database model (Feedback) with the following properties:</w:t>
      </w:r>
    </w:p>
    <w:p w:rsidR="00111408" w:rsidRPr="00B70693" w:rsidRDefault="00111408" w:rsidP="00111408">
      <w:pPr>
        <w:pStyle w:val="ListParagraph"/>
        <w:numPr>
          <w:ilvl w:val="0"/>
          <w:numId w:val="20"/>
        </w:numPr>
        <w:rPr>
          <w:noProof/>
          <w:highlight w:val="green"/>
        </w:rPr>
      </w:pPr>
      <w:r w:rsidRPr="00B70693">
        <w:rPr>
          <w:b/>
          <w:noProof/>
          <w:highlight w:val="green"/>
        </w:rPr>
        <w:t>Author</w:t>
      </w:r>
      <w:r w:rsidRPr="00B70693">
        <w:rPr>
          <w:noProof/>
          <w:highlight w:val="green"/>
        </w:rPr>
        <w:t xml:space="preserve"> (ApplicationUser)</w:t>
      </w:r>
      <w:r w:rsidR="00252817" w:rsidRPr="00B70693">
        <w:rPr>
          <w:noProof/>
          <w:highlight w:val="green"/>
        </w:rPr>
        <w:t>, nullable</w:t>
      </w:r>
    </w:p>
    <w:p w:rsidR="00111408" w:rsidRPr="00B70693" w:rsidRDefault="00111408" w:rsidP="00111408">
      <w:pPr>
        <w:pStyle w:val="ListParagraph"/>
        <w:numPr>
          <w:ilvl w:val="0"/>
          <w:numId w:val="20"/>
        </w:numPr>
        <w:rPr>
          <w:noProof/>
          <w:highlight w:val="green"/>
        </w:rPr>
      </w:pPr>
      <w:r w:rsidRPr="00B70693">
        <w:rPr>
          <w:b/>
          <w:noProof/>
          <w:highlight w:val="green"/>
        </w:rPr>
        <w:t>Title</w:t>
      </w:r>
      <w:r w:rsidRPr="00B70693">
        <w:rPr>
          <w:noProof/>
          <w:highlight w:val="green"/>
        </w:rPr>
        <w:t xml:space="preserve"> (string</w:t>
      </w:r>
      <w:r w:rsidR="008C2308" w:rsidRPr="00B70693">
        <w:rPr>
          <w:noProof/>
          <w:highlight w:val="green"/>
        </w:rPr>
        <w:t>, max length: 20 characters</w:t>
      </w:r>
      <w:r w:rsidRPr="00B70693">
        <w:rPr>
          <w:noProof/>
          <w:highlight w:val="green"/>
        </w:rPr>
        <w:t>)</w:t>
      </w:r>
    </w:p>
    <w:p w:rsidR="00111408" w:rsidRPr="00B70693" w:rsidRDefault="00111408" w:rsidP="00111408">
      <w:pPr>
        <w:pStyle w:val="ListParagraph"/>
        <w:numPr>
          <w:ilvl w:val="0"/>
          <w:numId w:val="20"/>
        </w:numPr>
        <w:rPr>
          <w:noProof/>
          <w:highlight w:val="green"/>
        </w:rPr>
      </w:pPr>
      <w:r w:rsidRPr="00B70693">
        <w:rPr>
          <w:b/>
          <w:noProof/>
          <w:highlight w:val="green"/>
        </w:rPr>
        <w:t>Content</w:t>
      </w:r>
      <w:r w:rsidRPr="00B70693">
        <w:rPr>
          <w:noProof/>
          <w:highlight w:val="green"/>
        </w:rPr>
        <w:t xml:space="preserve"> (string)</w:t>
      </w:r>
    </w:p>
    <w:p w:rsidR="00111408" w:rsidRPr="00B70693" w:rsidRDefault="00111408" w:rsidP="00111408">
      <w:pPr>
        <w:pStyle w:val="ListParagraph"/>
        <w:numPr>
          <w:ilvl w:val="0"/>
          <w:numId w:val="20"/>
        </w:numPr>
        <w:rPr>
          <w:noProof/>
          <w:highlight w:val="green"/>
        </w:rPr>
      </w:pPr>
      <w:r w:rsidRPr="00B70693">
        <w:rPr>
          <w:b/>
          <w:noProof/>
          <w:highlight w:val="green"/>
        </w:rPr>
        <w:t>CreatedOn</w:t>
      </w:r>
      <w:r w:rsidRPr="00B70693">
        <w:rPr>
          <w:noProof/>
          <w:highlight w:val="green"/>
        </w:rPr>
        <w:t xml:space="preserve"> (datetime), </w:t>
      </w:r>
      <w:r w:rsidRPr="00B70693">
        <w:rPr>
          <w:b/>
          <w:noProof/>
          <w:highlight w:val="green"/>
        </w:rPr>
        <w:t>DeletedOn</w:t>
      </w:r>
      <w:r w:rsidRPr="00B70693">
        <w:rPr>
          <w:noProof/>
          <w:highlight w:val="green"/>
        </w:rPr>
        <w:t xml:space="preserve"> (</w:t>
      </w:r>
      <w:r w:rsidR="007C0E9D" w:rsidRPr="00B70693">
        <w:rPr>
          <w:noProof/>
          <w:highlight w:val="green"/>
        </w:rPr>
        <w:t xml:space="preserve">nullable </w:t>
      </w:r>
      <w:r w:rsidRPr="00B70693">
        <w:rPr>
          <w:noProof/>
          <w:highlight w:val="green"/>
        </w:rPr>
        <w:t xml:space="preserve">datetime), </w:t>
      </w:r>
      <w:r w:rsidRPr="00B70693">
        <w:rPr>
          <w:b/>
          <w:noProof/>
          <w:highlight w:val="green"/>
        </w:rPr>
        <w:t>IsDeleted</w:t>
      </w:r>
      <w:r w:rsidRPr="00B70693">
        <w:rPr>
          <w:noProof/>
          <w:highlight w:val="green"/>
        </w:rPr>
        <w:t xml:space="preserve"> (bool) and </w:t>
      </w:r>
      <w:r w:rsidRPr="00B70693">
        <w:rPr>
          <w:b/>
          <w:noProof/>
          <w:highlight w:val="green"/>
        </w:rPr>
        <w:t>ModifiedOn</w:t>
      </w:r>
      <w:r w:rsidRPr="00B70693">
        <w:rPr>
          <w:noProof/>
          <w:highlight w:val="green"/>
        </w:rPr>
        <w:t xml:space="preserve"> (</w:t>
      </w:r>
      <w:r w:rsidR="007C0E9D" w:rsidRPr="00B70693">
        <w:rPr>
          <w:noProof/>
          <w:highlight w:val="green"/>
        </w:rPr>
        <w:t xml:space="preserve">nullable </w:t>
      </w:r>
      <w:r w:rsidRPr="00B70693">
        <w:rPr>
          <w:noProof/>
          <w:highlight w:val="green"/>
        </w:rPr>
        <w:t>datetime)</w:t>
      </w:r>
    </w:p>
    <w:p w:rsidR="00252817" w:rsidRDefault="003D6CEC" w:rsidP="00252817">
      <w:pPr>
        <w:pStyle w:val="Score"/>
        <w:ind w:left="720"/>
      </w:pPr>
      <w:r>
        <w:t>1.</w:t>
      </w:r>
      <w:r w:rsidR="00B02E34">
        <w:t>5</w:t>
      </w:r>
      <w:r w:rsidR="00200DCE">
        <w:t xml:space="preserve"> </w:t>
      </w:r>
      <w:r w:rsidR="00111408">
        <w:t>points</w:t>
      </w:r>
    </w:p>
    <w:p w:rsidR="00200DCE" w:rsidRDefault="00252817" w:rsidP="00111408">
      <w:pPr>
        <w:pStyle w:val="Score"/>
        <w:spacing w:before="120"/>
        <w:jc w:val="left"/>
      </w:pPr>
      <w:r>
        <w:t xml:space="preserve">Implement a new </w:t>
      </w:r>
      <w:proofErr w:type="spellStart"/>
      <w:r w:rsidRPr="00252817">
        <w:rPr>
          <w:b/>
        </w:rPr>
        <w:t>FeedbackController</w:t>
      </w:r>
      <w:proofErr w:type="spellEnd"/>
      <w:r>
        <w:t xml:space="preserve"> class with two actions:</w:t>
      </w:r>
    </w:p>
    <w:p w:rsidR="00252817" w:rsidRPr="009E1EB4" w:rsidRDefault="00252817" w:rsidP="00252817">
      <w:pPr>
        <w:pStyle w:val="Score"/>
        <w:numPr>
          <w:ilvl w:val="0"/>
          <w:numId w:val="21"/>
        </w:numPr>
        <w:spacing w:before="120"/>
        <w:jc w:val="left"/>
        <w:rPr>
          <w:highlight w:val="green"/>
        </w:rPr>
      </w:pPr>
      <w:r w:rsidRPr="009E1EB4">
        <w:rPr>
          <w:highlight w:val="green"/>
        </w:rPr>
        <w:t>[</w:t>
      </w:r>
      <w:proofErr w:type="spellStart"/>
      <w:r w:rsidRPr="009E1EB4">
        <w:rPr>
          <w:highlight w:val="green"/>
        </w:rPr>
        <w:t>HttpGet</w:t>
      </w:r>
      <w:proofErr w:type="spellEnd"/>
      <w:r w:rsidRPr="009E1EB4">
        <w:rPr>
          <w:highlight w:val="green"/>
        </w:rPr>
        <w:t xml:space="preserve">] </w:t>
      </w:r>
      <w:proofErr w:type="gramStart"/>
      <w:r w:rsidRPr="009E1EB4">
        <w:rPr>
          <w:b/>
          <w:highlight w:val="green"/>
        </w:rPr>
        <w:t>Create(</w:t>
      </w:r>
      <w:proofErr w:type="gramEnd"/>
      <w:r w:rsidRPr="009E1EB4">
        <w:rPr>
          <w:b/>
          <w:highlight w:val="green"/>
        </w:rPr>
        <w:t>)</w:t>
      </w:r>
      <w:r w:rsidRPr="009E1EB4">
        <w:rPr>
          <w:highlight w:val="green"/>
        </w:rPr>
        <w:t xml:space="preserve"> for showing the form.</w:t>
      </w:r>
      <w:r w:rsidR="008967B7" w:rsidRPr="009E1EB4">
        <w:rPr>
          <w:highlight w:val="green"/>
        </w:rPr>
        <w:t xml:space="preserve"> Create the corresponding view for the form using Bootstrap.</w:t>
      </w:r>
    </w:p>
    <w:p w:rsidR="003817AD" w:rsidRPr="009E1EB4" w:rsidRDefault="003817AD" w:rsidP="00420DB0">
      <w:pPr>
        <w:pStyle w:val="Score"/>
        <w:numPr>
          <w:ilvl w:val="1"/>
          <w:numId w:val="21"/>
        </w:numPr>
        <w:spacing w:before="120"/>
        <w:jc w:val="left"/>
        <w:rPr>
          <w:highlight w:val="green"/>
        </w:rPr>
      </w:pPr>
      <w:r w:rsidRPr="009E1EB4">
        <w:rPr>
          <w:highlight w:val="green"/>
        </w:rPr>
        <w:t xml:space="preserve">Content </w:t>
      </w:r>
      <w:r w:rsidRPr="009E1EB4">
        <w:rPr>
          <w:b/>
          <w:highlight w:val="green"/>
        </w:rPr>
        <w:t>is allowed</w:t>
      </w:r>
      <w:r w:rsidRPr="009E1EB4">
        <w:rPr>
          <w:highlight w:val="green"/>
        </w:rPr>
        <w:t xml:space="preserve"> to contain HTML tags. It is </w:t>
      </w:r>
      <w:r w:rsidRPr="009E1EB4">
        <w:rPr>
          <w:b/>
          <w:highlight w:val="green"/>
        </w:rPr>
        <w:t>not required</w:t>
      </w:r>
      <w:r w:rsidRPr="009E1EB4">
        <w:rPr>
          <w:highlight w:val="green"/>
        </w:rPr>
        <w:t xml:space="preserve"> to implement HTML editor but the Content field should be multiline textbox field.</w:t>
      </w:r>
    </w:p>
    <w:p w:rsidR="00B02E34" w:rsidRPr="009E1EB4" w:rsidRDefault="00B02E34" w:rsidP="00420DB0">
      <w:pPr>
        <w:pStyle w:val="Score"/>
        <w:numPr>
          <w:ilvl w:val="1"/>
          <w:numId w:val="21"/>
        </w:numPr>
        <w:spacing w:before="120"/>
        <w:jc w:val="left"/>
        <w:rPr>
          <w:highlight w:val="green"/>
        </w:rPr>
      </w:pPr>
      <w:r w:rsidRPr="009E1EB4">
        <w:rPr>
          <w:highlight w:val="green"/>
        </w:rPr>
        <w:t>Create a view model for the form.</w:t>
      </w:r>
    </w:p>
    <w:p w:rsidR="008967B7" w:rsidRDefault="00B02E34" w:rsidP="008967B7">
      <w:pPr>
        <w:pStyle w:val="Score"/>
        <w:spacing w:before="120"/>
      </w:pPr>
      <w:r>
        <w:t>4</w:t>
      </w:r>
      <w:r w:rsidR="008967B7">
        <w:t xml:space="preserve"> points</w:t>
      </w:r>
    </w:p>
    <w:p w:rsidR="00252817" w:rsidRPr="00180A2B" w:rsidRDefault="00252817" w:rsidP="00252817">
      <w:pPr>
        <w:pStyle w:val="Score"/>
        <w:numPr>
          <w:ilvl w:val="0"/>
          <w:numId w:val="21"/>
        </w:numPr>
        <w:spacing w:before="120"/>
        <w:jc w:val="left"/>
        <w:rPr>
          <w:highlight w:val="green"/>
        </w:rPr>
      </w:pPr>
      <w:r w:rsidRPr="00180A2B">
        <w:rPr>
          <w:highlight w:val="green"/>
        </w:rPr>
        <w:t>[</w:t>
      </w:r>
      <w:proofErr w:type="spellStart"/>
      <w:r w:rsidRPr="00180A2B">
        <w:rPr>
          <w:highlight w:val="green"/>
        </w:rPr>
        <w:t>HttpPost</w:t>
      </w:r>
      <w:proofErr w:type="spellEnd"/>
      <w:r w:rsidRPr="00180A2B">
        <w:rPr>
          <w:highlight w:val="green"/>
        </w:rPr>
        <w:t xml:space="preserve">] </w:t>
      </w:r>
      <w:proofErr w:type="gramStart"/>
      <w:r w:rsidRPr="00180A2B">
        <w:rPr>
          <w:b/>
          <w:highlight w:val="green"/>
        </w:rPr>
        <w:t>Create(</w:t>
      </w:r>
      <w:proofErr w:type="gramEnd"/>
      <w:r w:rsidRPr="00180A2B">
        <w:rPr>
          <w:b/>
          <w:highlight w:val="green"/>
        </w:rPr>
        <w:t>input data)</w:t>
      </w:r>
      <w:r w:rsidRPr="00180A2B">
        <w:rPr>
          <w:highlight w:val="green"/>
        </w:rPr>
        <w:t xml:space="preserve"> for accepting the su</w:t>
      </w:r>
      <w:r w:rsidR="00B30885" w:rsidRPr="00180A2B">
        <w:rPr>
          <w:highlight w:val="green"/>
        </w:rPr>
        <w:t xml:space="preserve">bmitted form and saving the data. </w:t>
      </w:r>
      <w:r w:rsidRPr="00180A2B">
        <w:rPr>
          <w:highlight w:val="green"/>
        </w:rPr>
        <w:t>When user is not logged-in the Author property of the Feedback model should be null.</w:t>
      </w:r>
    </w:p>
    <w:p w:rsidR="00B30885" w:rsidRPr="00180A2B" w:rsidRDefault="00B30885" w:rsidP="00B30885">
      <w:pPr>
        <w:pStyle w:val="Score"/>
        <w:numPr>
          <w:ilvl w:val="1"/>
          <w:numId w:val="21"/>
        </w:numPr>
        <w:spacing w:before="120"/>
        <w:jc w:val="left"/>
        <w:rPr>
          <w:highlight w:val="green"/>
        </w:rPr>
      </w:pPr>
      <w:r w:rsidRPr="00180A2B">
        <w:rPr>
          <w:b/>
          <w:highlight w:val="green"/>
        </w:rPr>
        <w:t>Redirect</w:t>
      </w:r>
      <w:r w:rsidRPr="00180A2B">
        <w:rPr>
          <w:highlight w:val="green"/>
        </w:rPr>
        <w:t xml:space="preserve"> to the index page when done and show </w:t>
      </w:r>
      <w:r w:rsidR="0021655D" w:rsidRPr="00180A2B">
        <w:rPr>
          <w:highlight w:val="green"/>
        </w:rPr>
        <w:t>notification message</w:t>
      </w:r>
      <w:r w:rsidR="00937A33" w:rsidRPr="00180A2B">
        <w:rPr>
          <w:highlight w:val="green"/>
        </w:rPr>
        <w:t>.</w:t>
      </w:r>
    </w:p>
    <w:p w:rsidR="00252817" w:rsidRDefault="00F5611A" w:rsidP="00252817">
      <w:pPr>
        <w:pStyle w:val="Score"/>
        <w:spacing w:before="120"/>
      </w:pPr>
      <w:r>
        <w:t>4.</w:t>
      </w:r>
      <w:r w:rsidR="00B311C1">
        <w:t>5</w:t>
      </w:r>
      <w:r w:rsidR="00252817">
        <w:t xml:space="preserve"> points</w:t>
      </w:r>
    </w:p>
    <w:p w:rsidR="00252817" w:rsidRPr="00A16D7A" w:rsidRDefault="00252817" w:rsidP="00252817">
      <w:pPr>
        <w:pStyle w:val="Score"/>
        <w:spacing w:before="120"/>
        <w:jc w:val="left"/>
        <w:rPr>
          <w:lang w:val="bg-BG"/>
        </w:rPr>
      </w:pPr>
      <w:r w:rsidRPr="00180A2B">
        <w:rPr>
          <w:highlight w:val="green"/>
        </w:rPr>
        <w:t xml:space="preserve">Use </w:t>
      </w:r>
      <w:r w:rsidRPr="00180A2B">
        <w:rPr>
          <w:b/>
          <w:highlight w:val="green"/>
        </w:rPr>
        <w:t xml:space="preserve">Dependency Inversion </w:t>
      </w:r>
      <w:r w:rsidRPr="00180A2B">
        <w:rPr>
          <w:highlight w:val="green"/>
        </w:rPr>
        <w:t xml:space="preserve">principle and </w:t>
      </w:r>
      <w:proofErr w:type="spellStart"/>
      <w:r w:rsidRPr="00180A2B">
        <w:rPr>
          <w:b/>
          <w:highlight w:val="green"/>
        </w:rPr>
        <w:t>IDeletableRepository</w:t>
      </w:r>
      <w:proofErr w:type="spellEnd"/>
      <w:r w:rsidRPr="00180A2B">
        <w:rPr>
          <w:highlight w:val="green"/>
        </w:rPr>
        <w:t xml:space="preserve"> for working with the data in the </w:t>
      </w:r>
      <w:proofErr w:type="spellStart"/>
      <w:r w:rsidRPr="00180A2B">
        <w:rPr>
          <w:highlight w:val="green"/>
        </w:rPr>
        <w:t>FeedbackController</w:t>
      </w:r>
      <w:proofErr w:type="spellEnd"/>
      <w:r w:rsidR="00A16D7A" w:rsidRPr="00180A2B">
        <w:rPr>
          <w:highlight w:val="green"/>
        </w:rPr>
        <w:t xml:space="preserve"> and protect the form from </w:t>
      </w:r>
      <w:r w:rsidR="00A16D7A" w:rsidRPr="00180A2B">
        <w:rPr>
          <w:b/>
          <w:highlight w:val="green"/>
        </w:rPr>
        <w:t>XSRF</w:t>
      </w:r>
      <w:r w:rsidR="00A16D7A" w:rsidRPr="00180A2B">
        <w:rPr>
          <w:highlight w:val="green"/>
        </w:rPr>
        <w:t>.</w:t>
      </w:r>
    </w:p>
    <w:p w:rsidR="00252817" w:rsidRDefault="00A16D7A" w:rsidP="00252817">
      <w:pPr>
        <w:pStyle w:val="Score"/>
        <w:spacing w:before="120"/>
      </w:pPr>
      <w:r>
        <w:t>2</w:t>
      </w:r>
      <w:r w:rsidR="0021655D">
        <w:t xml:space="preserve"> point</w:t>
      </w:r>
    </w:p>
    <w:p w:rsidR="008967B7" w:rsidRDefault="008967B7" w:rsidP="008967B7">
      <w:pPr>
        <w:pStyle w:val="Heading3"/>
        <w:numPr>
          <w:ilvl w:val="0"/>
          <w:numId w:val="15"/>
        </w:numPr>
        <w:spacing w:before="240"/>
        <w:ind w:left="357" w:hanging="357"/>
      </w:pPr>
      <w:r>
        <w:lastRenderedPageBreak/>
        <w:t xml:space="preserve">Create </w:t>
      </w:r>
      <w:proofErr w:type="spellStart"/>
      <w:r>
        <w:t>pageable</w:t>
      </w:r>
      <w:proofErr w:type="spellEnd"/>
      <w:r>
        <w:t xml:space="preserve"> table </w:t>
      </w:r>
      <w:r w:rsidR="00945E46">
        <w:t>that displays all</w:t>
      </w:r>
      <w:r>
        <w:t xml:space="preserve"> feedbacks in the Forum System (1</w:t>
      </w:r>
      <w:r w:rsidR="006203FE">
        <w:t>2</w:t>
      </w:r>
      <w:r>
        <w:t xml:space="preserve"> points)</w:t>
      </w:r>
    </w:p>
    <w:p w:rsidR="008967B7" w:rsidRPr="00420DB0" w:rsidRDefault="008967B7" w:rsidP="00945E46">
      <w:pPr>
        <w:pStyle w:val="ListParagraph"/>
        <w:numPr>
          <w:ilvl w:val="0"/>
          <w:numId w:val="21"/>
        </w:numPr>
        <w:rPr>
          <w:highlight w:val="green"/>
        </w:rPr>
      </w:pPr>
      <w:r w:rsidRPr="00420DB0">
        <w:rPr>
          <w:highlight w:val="green"/>
        </w:rPr>
        <w:t xml:space="preserve">Create </w:t>
      </w:r>
      <w:proofErr w:type="spellStart"/>
      <w:r w:rsidRPr="00420DB0">
        <w:rPr>
          <w:b/>
          <w:highlight w:val="green"/>
        </w:rPr>
        <w:t>PageableFeedbackListController</w:t>
      </w:r>
      <w:proofErr w:type="spellEnd"/>
      <w:r w:rsidRPr="00420DB0">
        <w:rPr>
          <w:highlight w:val="green"/>
        </w:rPr>
        <w:t xml:space="preserve"> that is accessible only for registered users</w:t>
      </w:r>
      <w:r w:rsidR="00937A33" w:rsidRPr="00420DB0">
        <w:rPr>
          <w:highlight w:val="green"/>
        </w:rPr>
        <w:t>.</w:t>
      </w:r>
    </w:p>
    <w:p w:rsidR="008967B7" w:rsidRPr="00420DB0" w:rsidRDefault="008967B7" w:rsidP="008967B7">
      <w:pPr>
        <w:jc w:val="right"/>
        <w:rPr>
          <w:highlight w:val="green"/>
        </w:rPr>
      </w:pPr>
      <w:r w:rsidRPr="00420DB0">
        <w:rPr>
          <w:highlight w:val="green"/>
        </w:rPr>
        <w:t>1 point</w:t>
      </w:r>
    </w:p>
    <w:p w:rsidR="00892F39" w:rsidRPr="00420DB0" w:rsidRDefault="00892F39" w:rsidP="00BB4ADB">
      <w:pPr>
        <w:pStyle w:val="ListParagraph"/>
        <w:numPr>
          <w:ilvl w:val="0"/>
          <w:numId w:val="21"/>
        </w:numPr>
        <w:jc w:val="left"/>
        <w:rPr>
          <w:highlight w:val="green"/>
        </w:rPr>
      </w:pPr>
      <w:r w:rsidRPr="00420DB0">
        <w:rPr>
          <w:highlight w:val="green"/>
        </w:rPr>
        <w:t xml:space="preserve">Implement </w:t>
      </w:r>
      <w:r w:rsidR="00945E46" w:rsidRPr="00420DB0">
        <w:rPr>
          <w:highlight w:val="green"/>
        </w:rPr>
        <w:t xml:space="preserve">view that </w:t>
      </w:r>
      <w:r w:rsidRPr="00420DB0">
        <w:rPr>
          <w:highlight w:val="green"/>
        </w:rPr>
        <w:t>display</w:t>
      </w:r>
      <w:r w:rsidR="00945E46" w:rsidRPr="00420DB0">
        <w:rPr>
          <w:highlight w:val="green"/>
        </w:rPr>
        <w:t>s</w:t>
      </w:r>
      <w:r w:rsidRPr="00420DB0">
        <w:rPr>
          <w:highlight w:val="green"/>
        </w:rPr>
        <w:t xml:space="preserve"> table with 4 columns (with </w:t>
      </w:r>
      <w:r w:rsidRPr="00420DB0">
        <w:rPr>
          <w:b/>
          <w:highlight w:val="green"/>
        </w:rPr>
        <w:t>Author</w:t>
      </w:r>
      <w:r w:rsidRPr="00420DB0">
        <w:rPr>
          <w:highlight w:val="green"/>
        </w:rPr>
        <w:t xml:space="preserve"> (username), </w:t>
      </w:r>
      <w:r w:rsidRPr="00420DB0">
        <w:rPr>
          <w:b/>
          <w:highlight w:val="green"/>
        </w:rPr>
        <w:t>Title</w:t>
      </w:r>
      <w:r w:rsidRPr="00420DB0">
        <w:rPr>
          <w:highlight w:val="green"/>
        </w:rPr>
        <w:t xml:space="preserve">, </w:t>
      </w:r>
      <w:r w:rsidRPr="00420DB0">
        <w:rPr>
          <w:b/>
          <w:highlight w:val="green"/>
        </w:rPr>
        <w:t>Content</w:t>
      </w:r>
      <w:r w:rsidRPr="00420DB0">
        <w:rPr>
          <w:highlight w:val="green"/>
        </w:rPr>
        <w:t xml:space="preserve"> and </w:t>
      </w:r>
      <w:r w:rsidRPr="00420DB0">
        <w:rPr>
          <w:b/>
          <w:highlight w:val="green"/>
        </w:rPr>
        <w:t>Created On</w:t>
      </w:r>
      <w:r w:rsidRPr="00420DB0">
        <w:rPr>
          <w:highlight w:val="green"/>
        </w:rPr>
        <w:t>)</w:t>
      </w:r>
    </w:p>
    <w:p w:rsidR="00BB4ADB" w:rsidRPr="00420DB0" w:rsidRDefault="00BB4ADB" w:rsidP="00BB4ADB">
      <w:pPr>
        <w:pStyle w:val="ListParagraph"/>
        <w:jc w:val="right"/>
        <w:rPr>
          <w:highlight w:val="green"/>
        </w:rPr>
      </w:pPr>
      <w:r w:rsidRPr="00420DB0">
        <w:rPr>
          <w:highlight w:val="green"/>
        </w:rPr>
        <w:t>1 point</w:t>
      </w:r>
    </w:p>
    <w:p w:rsidR="006203FE" w:rsidRPr="00420DB0" w:rsidRDefault="006203FE" w:rsidP="00945E46">
      <w:pPr>
        <w:pStyle w:val="ListParagraph"/>
        <w:numPr>
          <w:ilvl w:val="1"/>
          <w:numId w:val="21"/>
        </w:numPr>
        <w:jc w:val="left"/>
        <w:rPr>
          <w:highlight w:val="green"/>
        </w:rPr>
      </w:pPr>
      <w:r w:rsidRPr="00420DB0">
        <w:rPr>
          <w:highlight w:val="green"/>
        </w:rPr>
        <w:t xml:space="preserve">Implement </w:t>
      </w:r>
      <w:r w:rsidRPr="00420DB0">
        <w:rPr>
          <w:b/>
          <w:highlight w:val="green"/>
        </w:rPr>
        <w:t>action</w:t>
      </w:r>
      <w:r w:rsidRPr="00420DB0">
        <w:rPr>
          <w:highlight w:val="green"/>
        </w:rPr>
        <w:t xml:space="preserve"> that gets the data from the database and prepares it for the view</w:t>
      </w:r>
    </w:p>
    <w:p w:rsidR="00945E46" w:rsidRPr="00420DB0" w:rsidRDefault="00945E46" w:rsidP="00945E46">
      <w:pPr>
        <w:pStyle w:val="ListParagraph"/>
        <w:numPr>
          <w:ilvl w:val="1"/>
          <w:numId w:val="21"/>
        </w:numPr>
        <w:jc w:val="left"/>
        <w:rPr>
          <w:highlight w:val="green"/>
        </w:rPr>
      </w:pPr>
      <w:r w:rsidRPr="00420DB0">
        <w:rPr>
          <w:highlight w:val="green"/>
        </w:rPr>
        <w:t xml:space="preserve">Use </w:t>
      </w:r>
      <w:r w:rsidRPr="00420DB0">
        <w:rPr>
          <w:b/>
          <w:highlight w:val="green"/>
        </w:rPr>
        <w:t>view model</w:t>
      </w:r>
      <w:r w:rsidRPr="00420DB0">
        <w:rPr>
          <w:highlight w:val="green"/>
        </w:rPr>
        <w:t xml:space="preserve"> for transferring data between action and controller</w:t>
      </w:r>
    </w:p>
    <w:p w:rsidR="00945E46" w:rsidRPr="00420DB0" w:rsidRDefault="006203FE" w:rsidP="00BB4ADB">
      <w:pPr>
        <w:pStyle w:val="ListParagraph"/>
        <w:jc w:val="right"/>
        <w:rPr>
          <w:highlight w:val="green"/>
        </w:rPr>
      </w:pPr>
      <w:r w:rsidRPr="00420DB0">
        <w:rPr>
          <w:highlight w:val="green"/>
        </w:rPr>
        <w:t>2</w:t>
      </w:r>
      <w:r w:rsidR="00945E46" w:rsidRPr="00420DB0">
        <w:rPr>
          <w:highlight w:val="green"/>
        </w:rPr>
        <w:t xml:space="preserve"> point</w:t>
      </w:r>
    </w:p>
    <w:p w:rsidR="00892F39" w:rsidRPr="00420DB0" w:rsidRDefault="00892F39" w:rsidP="00892F39">
      <w:pPr>
        <w:pStyle w:val="ListParagraph"/>
        <w:numPr>
          <w:ilvl w:val="0"/>
          <w:numId w:val="21"/>
        </w:numPr>
        <w:jc w:val="left"/>
        <w:rPr>
          <w:highlight w:val="green"/>
        </w:rPr>
      </w:pPr>
      <w:r w:rsidRPr="00420DB0">
        <w:rPr>
          <w:highlight w:val="green"/>
        </w:rPr>
        <w:t xml:space="preserve">Display </w:t>
      </w:r>
      <w:r w:rsidRPr="00420DB0">
        <w:rPr>
          <w:b/>
          <w:highlight w:val="green"/>
        </w:rPr>
        <w:t>Content</w:t>
      </w:r>
      <w:r w:rsidRPr="00420DB0">
        <w:rPr>
          <w:highlight w:val="green"/>
        </w:rPr>
        <w:t xml:space="preserve"> as plain HTML</w:t>
      </w:r>
    </w:p>
    <w:p w:rsidR="00892F39" w:rsidRPr="00420DB0" w:rsidRDefault="00892F39" w:rsidP="00892F39">
      <w:pPr>
        <w:pStyle w:val="ListParagraph"/>
        <w:numPr>
          <w:ilvl w:val="1"/>
          <w:numId w:val="21"/>
        </w:numPr>
        <w:jc w:val="left"/>
        <w:rPr>
          <w:highlight w:val="green"/>
        </w:rPr>
      </w:pPr>
      <w:r w:rsidRPr="00420DB0">
        <w:rPr>
          <w:highlight w:val="green"/>
        </w:rPr>
        <w:t xml:space="preserve">Be sure to protect the page from </w:t>
      </w:r>
      <w:r w:rsidRPr="00420DB0">
        <w:rPr>
          <w:b/>
          <w:highlight w:val="green"/>
        </w:rPr>
        <w:t>XSS</w:t>
      </w:r>
      <w:r w:rsidRPr="00420DB0">
        <w:rPr>
          <w:highlight w:val="green"/>
        </w:rPr>
        <w:t xml:space="preserve"> (e.g. by </w:t>
      </w:r>
      <w:r w:rsidRPr="00420DB0">
        <w:rPr>
          <w:b/>
          <w:highlight w:val="green"/>
        </w:rPr>
        <w:t>sanitizing</w:t>
      </w:r>
      <w:r w:rsidRPr="00420DB0">
        <w:rPr>
          <w:highlight w:val="green"/>
        </w:rPr>
        <w:t xml:space="preserve"> the content before displaying it)</w:t>
      </w:r>
    </w:p>
    <w:p w:rsidR="00892F39" w:rsidRPr="00420DB0" w:rsidRDefault="00892F39" w:rsidP="00892F39">
      <w:pPr>
        <w:pStyle w:val="ListParagraph"/>
        <w:ind w:left="1440"/>
        <w:jc w:val="right"/>
        <w:rPr>
          <w:highlight w:val="green"/>
        </w:rPr>
      </w:pPr>
      <w:r w:rsidRPr="00420DB0">
        <w:rPr>
          <w:highlight w:val="green"/>
        </w:rPr>
        <w:t>2 points</w:t>
      </w:r>
    </w:p>
    <w:p w:rsidR="00892F39" w:rsidRPr="00420DB0" w:rsidRDefault="00892F39" w:rsidP="00892F39">
      <w:pPr>
        <w:pStyle w:val="ListParagraph"/>
        <w:numPr>
          <w:ilvl w:val="0"/>
          <w:numId w:val="21"/>
        </w:numPr>
        <w:jc w:val="left"/>
        <w:rPr>
          <w:highlight w:val="green"/>
        </w:rPr>
      </w:pPr>
      <w:r w:rsidRPr="00420DB0">
        <w:rPr>
          <w:highlight w:val="green"/>
        </w:rPr>
        <w:t xml:space="preserve">Make the </w:t>
      </w:r>
      <w:r w:rsidR="006203FE" w:rsidRPr="00420DB0">
        <w:rPr>
          <w:highlight w:val="green"/>
        </w:rPr>
        <w:t>table</w:t>
      </w:r>
      <w:r w:rsidRPr="00420DB0">
        <w:rPr>
          <w:highlight w:val="green"/>
        </w:rPr>
        <w:t xml:space="preserve"> </w:t>
      </w:r>
      <w:proofErr w:type="spellStart"/>
      <w:r w:rsidRPr="00420DB0">
        <w:rPr>
          <w:b/>
          <w:highlight w:val="green"/>
        </w:rPr>
        <w:t>pageable</w:t>
      </w:r>
      <w:proofErr w:type="spellEnd"/>
      <w:r w:rsidRPr="00420DB0">
        <w:rPr>
          <w:highlight w:val="green"/>
        </w:rPr>
        <w:t xml:space="preserve"> (by accepting page parameter and displaying appropriate list of data </w:t>
      </w:r>
      <w:r w:rsidR="006203FE" w:rsidRPr="00420DB0">
        <w:rPr>
          <w:highlight w:val="green"/>
        </w:rPr>
        <w:t>)</w:t>
      </w:r>
    </w:p>
    <w:p w:rsidR="00892F39" w:rsidRPr="00420DB0" w:rsidRDefault="00892F39" w:rsidP="00420DB0">
      <w:pPr>
        <w:pStyle w:val="ListParagraph"/>
        <w:numPr>
          <w:ilvl w:val="1"/>
          <w:numId w:val="21"/>
        </w:numPr>
        <w:jc w:val="left"/>
        <w:rPr>
          <w:highlight w:val="green"/>
        </w:rPr>
      </w:pPr>
      <w:r w:rsidRPr="00420DB0">
        <w:rPr>
          <w:highlight w:val="green"/>
        </w:rPr>
        <w:t xml:space="preserve">Create </w:t>
      </w:r>
      <w:r w:rsidRPr="00420DB0">
        <w:rPr>
          <w:b/>
          <w:highlight w:val="green"/>
        </w:rPr>
        <w:t>links to all pages</w:t>
      </w:r>
      <w:r w:rsidRPr="00420DB0">
        <w:rPr>
          <w:highlight w:val="green"/>
        </w:rPr>
        <w:t xml:space="preserve"> and links to </w:t>
      </w:r>
      <w:r w:rsidRPr="00420DB0">
        <w:rPr>
          <w:b/>
          <w:highlight w:val="green"/>
        </w:rPr>
        <w:t>previous</w:t>
      </w:r>
      <w:r w:rsidRPr="00420DB0">
        <w:rPr>
          <w:highlight w:val="green"/>
        </w:rPr>
        <w:t xml:space="preserve"> and </w:t>
      </w:r>
      <w:r w:rsidRPr="00420DB0">
        <w:rPr>
          <w:b/>
          <w:highlight w:val="green"/>
        </w:rPr>
        <w:t>next</w:t>
      </w:r>
      <w:r w:rsidRPr="00420DB0">
        <w:rPr>
          <w:highlight w:val="green"/>
        </w:rPr>
        <w:t xml:space="preserve"> pages (e.g. as in the picture below)</w:t>
      </w:r>
    </w:p>
    <w:p w:rsidR="006203FE" w:rsidRPr="00420DB0" w:rsidRDefault="006203FE" w:rsidP="00420DB0">
      <w:pPr>
        <w:pStyle w:val="ListParagraph"/>
        <w:numPr>
          <w:ilvl w:val="1"/>
          <w:numId w:val="21"/>
        </w:numPr>
        <w:jc w:val="left"/>
        <w:rPr>
          <w:highlight w:val="green"/>
        </w:rPr>
      </w:pPr>
      <w:r w:rsidRPr="00420DB0">
        <w:rPr>
          <w:highlight w:val="green"/>
        </w:rPr>
        <w:t xml:space="preserve">Display </w:t>
      </w:r>
      <w:r w:rsidRPr="00420DB0">
        <w:rPr>
          <w:b/>
          <w:highlight w:val="green"/>
        </w:rPr>
        <w:t>4 items per page</w:t>
      </w:r>
    </w:p>
    <w:p w:rsidR="00892F39" w:rsidRPr="00A13D62" w:rsidRDefault="00892F39" w:rsidP="00892F39">
      <w:pPr>
        <w:jc w:val="right"/>
      </w:pPr>
      <w:r>
        <w:t>3 points</w:t>
      </w:r>
    </w:p>
    <w:p w:rsidR="00892F39" w:rsidRDefault="00892F39" w:rsidP="008967B7">
      <w:pPr>
        <w:jc w:val="left"/>
      </w:pPr>
      <w:r w:rsidRPr="00892F39">
        <w:rPr>
          <w:noProof/>
          <w:lang w:val="bg-BG" w:eastAsia="bg-BG"/>
        </w:rPr>
        <w:drawing>
          <wp:inline distT="0" distB="0" distL="0" distR="0" wp14:anchorId="7420ADFE" wp14:editId="58CDE236">
            <wp:extent cx="6840855" cy="1889125"/>
            <wp:effectExtent l="57150" t="19050" r="55245" b="920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40855" cy="1889125"/>
                    </a:xfrm>
                    <a:prstGeom prst="rect">
                      <a:avLst/>
                    </a:prstGeom>
                    <a:effectLst>
                      <a:outerShdw blurRad="50800" dist="38100" dir="5400000" algn="t" rotWithShape="0">
                        <a:prstClr val="black">
                          <a:alpha val="40000"/>
                        </a:prstClr>
                      </a:outerShdw>
                    </a:effectLst>
                  </pic:spPr>
                </pic:pic>
              </a:graphicData>
            </a:graphic>
          </wp:inline>
        </w:drawing>
      </w:r>
    </w:p>
    <w:p w:rsidR="00791542" w:rsidRPr="00420DB0" w:rsidRDefault="00791542" w:rsidP="00945E46">
      <w:pPr>
        <w:pStyle w:val="ListParagraph"/>
        <w:numPr>
          <w:ilvl w:val="0"/>
          <w:numId w:val="21"/>
        </w:numPr>
        <w:jc w:val="left"/>
        <w:rPr>
          <w:highlight w:val="green"/>
        </w:rPr>
      </w:pPr>
      <w:r w:rsidRPr="00420DB0">
        <w:rPr>
          <w:b/>
          <w:highlight w:val="green"/>
        </w:rPr>
        <w:t>Cache</w:t>
      </w:r>
      <w:r w:rsidRPr="00420DB0">
        <w:rPr>
          <w:highlight w:val="green"/>
        </w:rPr>
        <w:t xml:space="preserve"> each page data. You are free to use </w:t>
      </w:r>
      <w:proofErr w:type="spellStart"/>
      <w:r w:rsidRPr="00420DB0">
        <w:rPr>
          <w:b/>
          <w:highlight w:val="green"/>
        </w:rPr>
        <w:t>OutputCache</w:t>
      </w:r>
      <w:proofErr w:type="spellEnd"/>
      <w:r w:rsidRPr="00420DB0">
        <w:rPr>
          <w:highlight w:val="green"/>
        </w:rPr>
        <w:t xml:space="preserve"> or </w:t>
      </w:r>
      <w:proofErr w:type="spellStart"/>
      <w:r w:rsidRPr="00420DB0">
        <w:rPr>
          <w:b/>
          <w:highlight w:val="green"/>
        </w:rPr>
        <w:t>this.HttpContext.Cache</w:t>
      </w:r>
      <w:proofErr w:type="spellEnd"/>
      <w:r w:rsidR="00725425" w:rsidRPr="00420DB0">
        <w:rPr>
          <w:highlight w:val="green"/>
          <w:lang w:val="bg-BG"/>
        </w:rPr>
        <w:t>.</w:t>
      </w:r>
      <w:r w:rsidR="00725425" w:rsidRPr="00420DB0">
        <w:rPr>
          <w:b/>
          <w:highlight w:val="green"/>
          <w:lang w:val="bg-BG"/>
        </w:rPr>
        <w:t xml:space="preserve"> </w:t>
      </w:r>
      <w:r w:rsidR="00725425" w:rsidRPr="00420DB0">
        <w:rPr>
          <w:highlight w:val="green"/>
        </w:rPr>
        <w:t xml:space="preserve">Each page data should be cached separately. Note that </w:t>
      </w:r>
      <w:proofErr w:type="spellStart"/>
      <w:r w:rsidR="00725425" w:rsidRPr="00420DB0">
        <w:rPr>
          <w:highlight w:val="green"/>
        </w:rPr>
        <w:t>OutputCache</w:t>
      </w:r>
      <w:proofErr w:type="spellEnd"/>
      <w:r w:rsidR="00725425" w:rsidRPr="00420DB0">
        <w:rPr>
          <w:highlight w:val="green"/>
        </w:rPr>
        <w:t xml:space="preserve"> caches the full </w:t>
      </w:r>
      <w:r w:rsidR="00513976" w:rsidRPr="00420DB0">
        <w:rPr>
          <w:highlight w:val="green"/>
        </w:rPr>
        <w:t xml:space="preserve">html of the </w:t>
      </w:r>
      <w:r w:rsidR="00725425" w:rsidRPr="00420DB0">
        <w:rPr>
          <w:highlight w:val="green"/>
        </w:rPr>
        <w:t>page including the logged username.</w:t>
      </w:r>
    </w:p>
    <w:p w:rsidR="00791542" w:rsidRPr="00420DB0" w:rsidRDefault="00791542" w:rsidP="008967B7">
      <w:pPr>
        <w:jc w:val="right"/>
        <w:rPr>
          <w:highlight w:val="green"/>
        </w:rPr>
      </w:pPr>
      <w:r w:rsidRPr="00420DB0">
        <w:rPr>
          <w:highlight w:val="green"/>
        </w:rPr>
        <w:t>2 points</w:t>
      </w:r>
    </w:p>
    <w:p w:rsidR="008967B7" w:rsidRPr="00420DB0" w:rsidRDefault="008967B7" w:rsidP="00945E46">
      <w:pPr>
        <w:pStyle w:val="Score"/>
        <w:numPr>
          <w:ilvl w:val="0"/>
          <w:numId w:val="21"/>
        </w:numPr>
        <w:spacing w:before="120"/>
        <w:jc w:val="left"/>
        <w:rPr>
          <w:highlight w:val="green"/>
        </w:rPr>
      </w:pPr>
      <w:r w:rsidRPr="00420DB0">
        <w:rPr>
          <w:highlight w:val="green"/>
        </w:rPr>
        <w:t xml:space="preserve">Use </w:t>
      </w:r>
      <w:r w:rsidRPr="00420DB0">
        <w:rPr>
          <w:b/>
          <w:highlight w:val="green"/>
        </w:rPr>
        <w:t>Dependency Inversion</w:t>
      </w:r>
      <w:r w:rsidRPr="00420DB0">
        <w:rPr>
          <w:highlight w:val="green"/>
        </w:rPr>
        <w:t xml:space="preserve"> principle and </w:t>
      </w:r>
      <w:proofErr w:type="spellStart"/>
      <w:r w:rsidRPr="00420DB0">
        <w:rPr>
          <w:b/>
          <w:highlight w:val="green"/>
        </w:rPr>
        <w:t>IDeletableRepository</w:t>
      </w:r>
      <w:proofErr w:type="spellEnd"/>
      <w:r w:rsidRPr="00420DB0">
        <w:rPr>
          <w:highlight w:val="green"/>
        </w:rPr>
        <w:t xml:space="preserve"> for working with the data in the </w:t>
      </w:r>
      <w:proofErr w:type="spellStart"/>
      <w:r w:rsidRPr="00420DB0">
        <w:rPr>
          <w:highlight w:val="green"/>
        </w:rPr>
        <w:t>PageableFeedbackListController</w:t>
      </w:r>
      <w:proofErr w:type="spellEnd"/>
      <w:r w:rsidRPr="00420DB0">
        <w:rPr>
          <w:highlight w:val="green"/>
        </w:rPr>
        <w:t>.</w:t>
      </w:r>
    </w:p>
    <w:p w:rsidR="008967B7" w:rsidRPr="00420DB0" w:rsidRDefault="008967B7" w:rsidP="008967B7">
      <w:pPr>
        <w:jc w:val="right"/>
        <w:rPr>
          <w:highlight w:val="green"/>
        </w:rPr>
      </w:pPr>
      <w:r w:rsidRPr="00420DB0">
        <w:rPr>
          <w:highlight w:val="green"/>
        </w:rPr>
        <w:t>1 point</w:t>
      </w:r>
    </w:p>
    <w:p w:rsidR="00B657FD" w:rsidRDefault="008967B7" w:rsidP="008967B7">
      <w:pPr>
        <w:jc w:val="left"/>
      </w:pPr>
      <w:r w:rsidRPr="00420DB0">
        <w:rPr>
          <w:highlight w:val="green"/>
        </w:rPr>
        <w:t xml:space="preserve">You are </w:t>
      </w:r>
      <w:r w:rsidRPr="00420DB0">
        <w:rPr>
          <w:b/>
          <w:highlight w:val="green"/>
        </w:rPr>
        <w:t>not allowed</w:t>
      </w:r>
      <w:r w:rsidRPr="00420DB0">
        <w:rPr>
          <w:highlight w:val="green"/>
        </w:rPr>
        <w:t xml:space="preserve"> to use any libraries (like </w:t>
      </w:r>
      <w:proofErr w:type="spellStart"/>
      <w:r w:rsidR="0070070E" w:rsidRPr="00420DB0">
        <w:rPr>
          <w:highlight w:val="green"/>
        </w:rPr>
        <w:t>K</w:t>
      </w:r>
      <w:r w:rsidRPr="00420DB0">
        <w:rPr>
          <w:highlight w:val="green"/>
        </w:rPr>
        <w:t>endoUI</w:t>
      </w:r>
      <w:proofErr w:type="spellEnd"/>
      <w:r w:rsidRPr="00420DB0">
        <w:rPr>
          <w:highlight w:val="green"/>
        </w:rPr>
        <w:t xml:space="preserve">, </w:t>
      </w:r>
      <w:proofErr w:type="spellStart"/>
      <w:r w:rsidRPr="00420DB0">
        <w:rPr>
          <w:highlight w:val="green"/>
        </w:rPr>
        <w:t>jqGrid</w:t>
      </w:r>
      <w:proofErr w:type="spellEnd"/>
      <w:r w:rsidRPr="00420DB0">
        <w:rPr>
          <w:highlight w:val="green"/>
        </w:rPr>
        <w:t xml:space="preserve">, or any MVC-ready </w:t>
      </w:r>
      <w:proofErr w:type="spellStart"/>
      <w:r w:rsidRPr="00420DB0">
        <w:rPr>
          <w:highlight w:val="green"/>
        </w:rPr>
        <w:t>NuGet</w:t>
      </w:r>
      <w:proofErr w:type="spellEnd"/>
      <w:r w:rsidRPr="00420DB0">
        <w:rPr>
          <w:highlight w:val="green"/>
        </w:rPr>
        <w:t xml:space="preserve"> packages for simplifying paging). The idea here is to create everything on your own.</w:t>
      </w:r>
      <w:r w:rsidR="00945E46" w:rsidRPr="00420DB0">
        <w:rPr>
          <w:highlight w:val="green"/>
        </w:rPr>
        <w:t xml:space="preserve"> The only thing you can use is Bootstrap for creating more beautiful result.</w:t>
      </w:r>
    </w:p>
    <w:p w:rsidR="00B657FD" w:rsidRDefault="00B657FD" w:rsidP="00B657FD">
      <w:r>
        <w:br w:type="page"/>
      </w:r>
    </w:p>
    <w:p w:rsidR="004A07B4" w:rsidRDefault="00A16D7A" w:rsidP="004A07B4">
      <w:pPr>
        <w:pStyle w:val="Heading3"/>
        <w:numPr>
          <w:ilvl w:val="0"/>
          <w:numId w:val="15"/>
        </w:numPr>
        <w:spacing w:before="240"/>
        <w:ind w:left="357" w:hanging="357"/>
      </w:pPr>
      <w:r>
        <w:lastRenderedPageBreak/>
        <w:t>AJAX</w:t>
      </w:r>
      <w:r w:rsidR="003A234F">
        <w:t xml:space="preserve"> voting</w:t>
      </w:r>
      <w:r w:rsidR="003831E6">
        <w:t xml:space="preserve"> (for logged users only)</w:t>
      </w:r>
      <w:r w:rsidR="00537A57">
        <w:t xml:space="preserve"> (11 points)</w:t>
      </w:r>
    </w:p>
    <w:p w:rsidR="00537A57" w:rsidRDefault="003A234F" w:rsidP="00537A57">
      <w:pPr>
        <w:pStyle w:val="ListParagraph"/>
        <w:numPr>
          <w:ilvl w:val="0"/>
          <w:numId w:val="21"/>
        </w:numPr>
      </w:pPr>
      <w:r w:rsidRPr="003A234F">
        <w:rPr>
          <w:noProof/>
          <w:lang w:val="bg-BG" w:eastAsia="bg-BG"/>
        </w:rPr>
        <w:drawing>
          <wp:anchor distT="0" distB="0" distL="114300" distR="114300" simplePos="0" relativeHeight="251658240" behindDoc="0" locked="0" layoutInCell="1" allowOverlap="1">
            <wp:simplePos x="0" y="0"/>
            <wp:positionH relativeFrom="column">
              <wp:posOffset>1905</wp:posOffset>
            </wp:positionH>
            <wp:positionV relativeFrom="paragraph">
              <wp:posOffset>635</wp:posOffset>
            </wp:positionV>
            <wp:extent cx="1066949" cy="924054"/>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066949" cy="924054"/>
                    </a:xfrm>
                    <a:prstGeom prst="rect">
                      <a:avLst/>
                    </a:prstGeom>
                  </pic:spPr>
                </pic:pic>
              </a:graphicData>
            </a:graphic>
            <wp14:sizeRelH relativeFrom="page">
              <wp14:pctWidth>0</wp14:pctWidth>
            </wp14:sizeRelH>
            <wp14:sizeRelV relativeFrom="page">
              <wp14:pctHeight>0</wp14:pctHeight>
            </wp14:sizeRelV>
          </wp:anchor>
        </w:drawing>
      </w:r>
      <w:r w:rsidR="00537A57">
        <w:rPr>
          <w:noProof/>
        </w:rPr>
        <w:t>Create proper database model(s) for saving votes</w:t>
      </w:r>
    </w:p>
    <w:p w:rsidR="003A234F" w:rsidRDefault="00537A57" w:rsidP="00537A57">
      <w:pPr>
        <w:pStyle w:val="ListParagraph"/>
        <w:numPr>
          <w:ilvl w:val="0"/>
          <w:numId w:val="21"/>
        </w:numPr>
      </w:pPr>
      <w:r>
        <w:t>Implement up and down voting for each question listed in the index page.</w:t>
      </w:r>
    </w:p>
    <w:p w:rsidR="00B657FD" w:rsidRDefault="00537A57" w:rsidP="00420DB0">
      <w:pPr>
        <w:pStyle w:val="ListParagraph"/>
        <w:numPr>
          <w:ilvl w:val="0"/>
          <w:numId w:val="21"/>
        </w:numPr>
      </w:pPr>
      <w:r>
        <w:t>One logged-in user can either up vote or down vote for each question</w:t>
      </w:r>
    </w:p>
    <w:p w:rsidR="00537A57" w:rsidRDefault="00537A57" w:rsidP="00420DB0">
      <w:pPr>
        <w:pStyle w:val="ListParagraph"/>
        <w:numPr>
          <w:ilvl w:val="0"/>
          <w:numId w:val="21"/>
        </w:numPr>
      </w:pPr>
      <w:r>
        <w:t xml:space="preserve">Users should be able </w:t>
      </w:r>
      <w:r w:rsidR="00AC4FC3">
        <w:t xml:space="preserve">to </w:t>
      </w:r>
      <w:r>
        <w:t>un</w:t>
      </w:r>
      <w:r w:rsidR="000A2901">
        <w:t>-</w:t>
      </w:r>
      <w:r>
        <w:t>vote</w:t>
      </w:r>
      <w:r w:rsidR="00AC4FC3">
        <w:t xml:space="preserve"> the already voted questions</w:t>
      </w:r>
    </w:p>
    <w:p w:rsidR="00273D19" w:rsidRDefault="00273D19" w:rsidP="00420DB0">
      <w:pPr>
        <w:pStyle w:val="ListParagraph"/>
        <w:numPr>
          <w:ilvl w:val="0"/>
          <w:numId w:val="21"/>
        </w:numPr>
      </w:pPr>
      <w:r>
        <w:t>Voting is only enabled for logged-in users. Use AJAX for voting.</w:t>
      </w:r>
    </w:p>
    <w:p w:rsidR="008A4550" w:rsidRDefault="008A4550" w:rsidP="00420DB0">
      <w:pPr>
        <w:pStyle w:val="ListParagraph"/>
        <w:numPr>
          <w:ilvl w:val="0"/>
          <w:numId w:val="21"/>
        </w:numPr>
      </w:pPr>
      <w:r>
        <w:t>Display voting result along with the appropriate up and down vote button in the index page before each question.</w:t>
      </w:r>
    </w:p>
    <w:p w:rsidR="00537A57" w:rsidRDefault="00537A57" w:rsidP="00537A57">
      <w:r>
        <w:t>The AJAX voting has the exact same behavior as in the academy forum (</w:t>
      </w:r>
      <w:hyperlink r:id="rId15" w:history="1">
        <w:r w:rsidRPr="003C5F94">
          <w:rPr>
            <w:rStyle w:val="Hyperlink"/>
          </w:rPr>
          <w:t>http://forums.academy.telerik.com</w:t>
        </w:r>
      </w:hyperlink>
      <w:r>
        <w:t>)</w:t>
      </w:r>
    </w:p>
    <w:p w:rsidR="002805D9" w:rsidRDefault="002805D9" w:rsidP="002805D9">
      <w:pPr>
        <w:pStyle w:val="Heading3"/>
        <w:numPr>
          <w:ilvl w:val="0"/>
          <w:numId w:val="15"/>
        </w:numPr>
        <w:spacing w:before="240"/>
        <w:ind w:left="357" w:hanging="357"/>
      </w:pPr>
      <w:r>
        <w:t xml:space="preserve">Create </w:t>
      </w:r>
      <w:proofErr w:type="spellStart"/>
      <w:r>
        <w:t>KendoUI</w:t>
      </w:r>
      <w:proofErr w:type="spellEnd"/>
      <w:r>
        <w:t xml:space="preserve"> Grid administration for the posts</w:t>
      </w:r>
      <w:r w:rsidR="00D60ACF" w:rsidRPr="00D60ACF">
        <w:t xml:space="preserve"> </w:t>
      </w:r>
      <w:r w:rsidR="00D60ACF">
        <w:t>in the Forum System</w:t>
      </w:r>
      <w:r w:rsidR="00FE231C">
        <w:t xml:space="preserve"> (15 points)</w:t>
      </w:r>
    </w:p>
    <w:p w:rsidR="004E75ED" w:rsidRDefault="004E75ED" w:rsidP="004E75ED">
      <w:pPr>
        <w:pStyle w:val="ListParagraph"/>
        <w:numPr>
          <w:ilvl w:val="0"/>
          <w:numId w:val="21"/>
        </w:numPr>
      </w:pPr>
      <w:r>
        <w:t xml:space="preserve">Create </w:t>
      </w:r>
      <w:r w:rsidRPr="001F4853">
        <w:rPr>
          <w:b/>
        </w:rPr>
        <w:t>Administration area</w:t>
      </w:r>
      <w:r>
        <w:t xml:space="preserve"> and work in it</w:t>
      </w:r>
    </w:p>
    <w:p w:rsidR="009A6111" w:rsidRDefault="009A6111" w:rsidP="009A6111">
      <w:pPr>
        <w:pStyle w:val="ListParagraph"/>
        <w:numPr>
          <w:ilvl w:val="1"/>
          <w:numId w:val="21"/>
        </w:numPr>
      </w:pPr>
      <w:r>
        <w:t>In order to simplify testing don’t introduce any special roles.</w:t>
      </w:r>
    </w:p>
    <w:p w:rsidR="004E75ED" w:rsidRDefault="004E75ED" w:rsidP="004E75ED">
      <w:pPr>
        <w:pStyle w:val="ListParagraph"/>
        <w:jc w:val="right"/>
      </w:pPr>
      <w:r>
        <w:t>1 point</w:t>
      </w:r>
    </w:p>
    <w:p w:rsidR="002805D9" w:rsidRDefault="002805D9" w:rsidP="004E75ED">
      <w:pPr>
        <w:pStyle w:val="ListParagraph"/>
        <w:numPr>
          <w:ilvl w:val="0"/>
          <w:numId w:val="21"/>
        </w:numPr>
      </w:pPr>
      <w:r>
        <w:t xml:space="preserve">Using </w:t>
      </w:r>
      <w:proofErr w:type="spellStart"/>
      <w:r>
        <w:t>KendoUI</w:t>
      </w:r>
      <w:proofErr w:type="spellEnd"/>
      <w:r>
        <w:t xml:space="preserve"> create</w:t>
      </w:r>
      <w:r w:rsidR="004E75ED">
        <w:t xml:space="preserve"> </w:t>
      </w:r>
      <w:proofErr w:type="spellStart"/>
      <w:r w:rsidR="004E75ED">
        <w:t>pageable</w:t>
      </w:r>
      <w:proofErr w:type="spellEnd"/>
      <w:r w:rsidR="004E75ED">
        <w:t xml:space="preserve">, filterable and sortable grid that </w:t>
      </w:r>
      <w:r w:rsidR="004E75ED" w:rsidRPr="001F4853">
        <w:rPr>
          <w:b/>
        </w:rPr>
        <w:t>displays</w:t>
      </w:r>
      <w:r w:rsidR="004E75ED">
        <w:t xml:space="preserve"> </w:t>
      </w:r>
      <w:r w:rsidR="000B49AA">
        <w:t xml:space="preserve">forum posts with the following columns: Id, Author name, Title, Content, </w:t>
      </w:r>
      <w:proofErr w:type="spellStart"/>
      <w:r w:rsidR="00BC5861">
        <w:t>Created</w:t>
      </w:r>
      <w:r w:rsidR="000B49AA">
        <w:t>On</w:t>
      </w:r>
      <w:proofErr w:type="spellEnd"/>
      <w:r w:rsidR="00BC5861">
        <w:t xml:space="preserve">, </w:t>
      </w:r>
      <w:proofErr w:type="spellStart"/>
      <w:r w:rsidR="00BC5861">
        <w:t>Modified</w:t>
      </w:r>
      <w:r w:rsidR="000B49AA">
        <w:t>On</w:t>
      </w:r>
      <w:proofErr w:type="spellEnd"/>
      <w:r w:rsidR="00BC5861">
        <w:t xml:space="preserve"> and </w:t>
      </w:r>
      <w:proofErr w:type="spellStart"/>
      <w:r w:rsidR="00BC5861">
        <w:t>Is</w:t>
      </w:r>
      <w:r w:rsidR="000B49AA">
        <w:t>Deleted</w:t>
      </w:r>
      <w:proofErr w:type="spellEnd"/>
    </w:p>
    <w:p w:rsidR="001F4853" w:rsidRDefault="001F4853" w:rsidP="00D631AE">
      <w:pPr>
        <w:pStyle w:val="ListParagraph"/>
        <w:numPr>
          <w:ilvl w:val="1"/>
          <w:numId w:val="21"/>
        </w:numPr>
      </w:pPr>
      <w:r>
        <w:t>Create corresponding controller and actions that provides the data and views that display the grid</w:t>
      </w:r>
    </w:p>
    <w:p w:rsidR="00D631AE" w:rsidRDefault="00D631AE" w:rsidP="00D631AE">
      <w:pPr>
        <w:pStyle w:val="ListParagraph"/>
        <w:numPr>
          <w:ilvl w:val="1"/>
          <w:numId w:val="21"/>
        </w:numPr>
      </w:pPr>
      <w:r>
        <w:t>You are free to use pure JavaScript or any MVC helpers</w:t>
      </w:r>
    </w:p>
    <w:p w:rsidR="00FE231C" w:rsidRDefault="00D631AE" w:rsidP="00FE231C">
      <w:pPr>
        <w:pStyle w:val="ListParagraph"/>
        <w:jc w:val="right"/>
      </w:pPr>
      <w:r>
        <w:t>4</w:t>
      </w:r>
      <w:r w:rsidR="00FE231C">
        <w:t xml:space="preserve"> points</w:t>
      </w:r>
    </w:p>
    <w:p w:rsidR="001F4853" w:rsidRDefault="00BC5861" w:rsidP="002805D9">
      <w:pPr>
        <w:pStyle w:val="ListParagraph"/>
        <w:numPr>
          <w:ilvl w:val="0"/>
          <w:numId w:val="21"/>
        </w:numPr>
      </w:pPr>
      <w:r>
        <w:t xml:space="preserve">Implement </w:t>
      </w:r>
      <w:r w:rsidRPr="00BC5861">
        <w:rPr>
          <w:b/>
        </w:rPr>
        <w:t>deleting</w:t>
      </w:r>
      <w:r>
        <w:t xml:space="preserve"> entities </w:t>
      </w:r>
      <w:r w:rsidR="00F24539">
        <w:t>via</w:t>
      </w:r>
      <w:r>
        <w:t xml:space="preserve"> the grid</w:t>
      </w:r>
    </w:p>
    <w:p w:rsidR="0024630E" w:rsidRDefault="0024630E" w:rsidP="0024630E">
      <w:pPr>
        <w:pStyle w:val="ListParagraph"/>
        <w:jc w:val="right"/>
      </w:pPr>
      <w:r>
        <w:t>2 points</w:t>
      </w:r>
    </w:p>
    <w:p w:rsidR="00BC5861" w:rsidRDefault="00BC5861" w:rsidP="002805D9">
      <w:pPr>
        <w:pStyle w:val="ListParagraph"/>
        <w:numPr>
          <w:ilvl w:val="0"/>
          <w:numId w:val="21"/>
        </w:numPr>
      </w:pPr>
      <w:r>
        <w:t xml:space="preserve">Implement </w:t>
      </w:r>
      <w:r w:rsidRPr="00BC5861">
        <w:rPr>
          <w:b/>
        </w:rPr>
        <w:t>editing</w:t>
      </w:r>
      <w:r>
        <w:t xml:space="preserve"> entities </w:t>
      </w:r>
      <w:r w:rsidR="00F24539">
        <w:t>via</w:t>
      </w:r>
      <w:r>
        <w:t xml:space="preserve"> the grid</w:t>
      </w:r>
      <w:r w:rsidR="0024630E">
        <w:t xml:space="preserve"> (edit</w:t>
      </w:r>
      <w:r w:rsidR="00F24539">
        <w:t>able fields</w:t>
      </w:r>
      <w:r w:rsidR="0024630E">
        <w:t xml:space="preserve"> Title and Content)</w:t>
      </w:r>
      <w:r w:rsidR="00B657FD">
        <w:t xml:space="preserve"> with popup window</w:t>
      </w:r>
    </w:p>
    <w:p w:rsidR="00BC5861" w:rsidRDefault="00BC5861" w:rsidP="00BC5861">
      <w:pPr>
        <w:pStyle w:val="ListParagraph"/>
        <w:jc w:val="right"/>
      </w:pPr>
      <w:r>
        <w:t>2 points</w:t>
      </w:r>
    </w:p>
    <w:p w:rsidR="0024630E" w:rsidRDefault="0024630E" w:rsidP="00BC5861">
      <w:pPr>
        <w:pStyle w:val="ListParagraph"/>
        <w:numPr>
          <w:ilvl w:val="1"/>
          <w:numId w:val="21"/>
        </w:numPr>
      </w:pPr>
      <w:r>
        <w:t xml:space="preserve">Implement </w:t>
      </w:r>
      <w:proofErr w:type="spellStart"/>
      <w:r w:rsidRPr="009A6111">
        <w:rPr>
          <w:b/>
        </w:rPr>
        <w:t>TinyMCE</w:t>
      </w:r>
      <w:proofErr w:type="spellEnd"/>
      <w:r>
        <w:t xml:space="preserve"> editor for the </w:t>
      </w:r>
      <w:r w:rsidRPr="009A6111">
        <w:rPr>
          <w:b/>
        </w:rPr>
        <w:t>Content</w:t>
      </w:r>
    </w:p>
    <w:p w:rsidR="0024630E" w:rsidRDefault="0024630E" w:rsidP="0024630E">
      <w:pPr>
        <w:pStyle w:val="ListParagraph"/>
        <w:ind w:left="1440"/>
        <w:jc w:val="right"/>
      </w:pPr>
      <w:r>
        <w:t>2 points</w:t>
      </w:r>
    </w:p>
    <w:p w:rsidR="00BC5861" w:rsidRDefault="00BC5861" w:rsidP="00BC5861">
      <w:pPr>
        <w:pStyle w:val="ListParagraph"/>
        <w:numPr>
          <w:ilvl w:val="1"/>
          <w:numId w:val="21"/>
        </w:numPr>
      </w:pPr>
      <w:r>
        <w:t xml:space="preserve">Create </w:t>
      </w:r>
      <w:r w:rsidR="0024630E" w:rsidRPr="009A6111">
        <w:rPr>
          <w:b/>
        </w:rPr>
        <w:t>Editor Template</w:t>
      </w:r>
      <w:r w:rsidR="0024630E">
        <w:t xml:space="preserve"> for the forum post</w:t>
      </w:r>
      <w:r w:rsidR="00F24539">
        <w:t xml:space="preserve"> and use it in the grid</w:t>
      </w:r>
    </w:p>
    <w:p w:rsidR="00F24539" w:rsidRDefault="009A6111" w:rsidP="009A6111">
      <w:pPr>
        <w:pStyle w:val="ListParagraph"/>
        <w:ind w:left="1440"/>
        <w:jc w:val="right"/>
      </w:pPr>
      <w:r>
        <w:t>2 points</w:t>
      </w:r>
    </w:p>
    <w:p w:rsidR="00F24539" w:rsidRDefault="00F24539" w:rsidP="00F24539">
      <w:pPr>
        <w:pStyle w:val="ListParagraph"/>
        <w:numPr>
          <w:ilvl w:val="0"/>
          <w:numId w:val="21"/>
        </w:numPr>
      </w:pPr>
      <w:r>
        <w:t xml:space="preserve">Implement </w:t>
      </w:r>
      <w:r w:rsidRPr="009A6111">
        <w:rPr>
          <w:b/>
        </w:rPr>
        <w:t>creating</w:t>
      </w:r>
      <w:r>
        <w:t xml:space="preserve"> entities via </w:t>
      </w:r>
      <w:r w:rsidR="009A6111">
        <w:t xml:space="preserve">the grid (the Author of the post will be the currently logged in user) </w:t>
      </w:r>
    </w:p>
    <w:p w:rsidR="009A6111" w:rsidRDefault="009A6111" w:rsidP="009A6111">
      <w:pPr>
        <w:pStyle w:val="ListParagraph"/>
        <w:jc w:val="right"/>
      </w:pPr>
      <w:r>
        <w:t>2 points</w:t>
      </w:r>
    </w:p>
    <w:p w:rsidR="003A234F" w:rsidRDefault="003A234F" w:rsidP="003A234F">
      <w:pPr>
        <w:pStyle w:val="Heading3"/>
        <w:numPr>
          <w:ilvl w:val="0"/>
          <w:numId w:val="15"/>
        </w:numPr>
        <w:spacing w:before="240"/>
        <w:ind w:left="357" w:hanging="357"/>
      </w:pPr>
      <w:r>
        <w:t xml:space="preserve">Your </w:t>
      </w:r>
      <w:r w:rsidR="00C1067D">
        <w:t xml:space="preserve">Forum System code </w:t>
      </w:r>
      <w:r>
        <w:t xml:space="preserve">should have 0 </w:t>
      </w:r>
      <w:proofErr w:type="spellStart"/>
      <w:r>
        <w:t>StyleCop</w:t>
      </w:r>
      <w:proofErr w:type="spellEnd"/>
      <w:r>
        <w:t xml:space="preserve"> warnings </w:t>
      </w:r>
      <w:r w:rsidR="00C1067D">
        <w:t>(</w:t>
      </w:r>
      <w:r w:rsidR="00B657FD">
        <w:t>2</w:t>
      </w:r>
      <w:r w:rsidR="003B7C99">
        <w:t xml:space="preserve"> point</w:t>
      </w:r>
      <w:r w:rsidR="00B657FD">
        <w:t>s</w:t>
      </w:r>
      <w:r w:rsidR="00C1067D">
        <w:t>)</w:t>
      </w:r>
    </w:p>
    <w:p w:rsidR="003A234F" w:rsidRPr="003A234F" w:rsidRDefault="003A234F" w:rsidP="003A234F">
      <w:r>
        <w:t xml:space="preserve">Documentation rules </w:t>
      </w:r>
      <w:r w:rsidR="00660A80">
        <w:t>does not count</w:t>
      </w:r>
      <w:r>
        <w:t xml:space="preserve">. They </w:t>
      </w:r>
      <w:r w:rsidR="00BF5BFF">
        <w:t xml:space="preserve">are </w:t>
      </w:r>
      <w:r>
        <w:t>disabled.</w:t>
      </w:r>
    </w:p>
    <w:p w:rsidR="00CE21D5" w:rsidRDefault="00CE21D5" w:rsidP="00CE21D5">
      <w:pPr>
        <w:pStyle w:val="Heading3"/>
        <w:numPr>
          <w:ilvl w:val="0"/>
          <w:numId w:val="15"/>
        </w:numPr>
        <w:spacing w:before="240"/>
      </w:pPr>
      <w:r>
        <w:t xml:space="preserve">Deploy </w:t>
      </w:r>
      <w:r w:rsidR="001F6278">
        <w:t>you</w:t>
      </w:r>
      <w:r w:rsidR="003730CF">
        <w:t>r</w:t>
      </w:r>
      <w:r w:rsidR="001F6278">
        <w:t xml:space="preserve"> </w:t>
      </w:r>
      <w:r>
        <w:t xml:space="preserve">Forum System </w:t>
      </w:r>
      <w:r w:rsidR="001F6278">
        <w:t xml:space="preserve">code </w:t>
      </w:r>
      <w:r>
        <w:t xml:space="preserve">to </w:t>
      </w:r>
      <w:hyperlink r:id="rId16" w:history="1">
        <w:r w:rsidRPr="00626A25">
          <w:rPr>
            <w:rStyle w:val="Hyperlink"/>
          </w:rPr>
          <w:t>https://appharbor.com/</w:t>
        </w:r>
      </w:hyperlink>
      <w:r w:rsidR="00D4044D">
        <w:t xml:space="preserve"> (</w:t>
      </w:r>
      <w:r w:rsidR="003D6CEC">
        <w:t>7</w:t>
      </w:r>
      <w:r w:rsidR="00D4044D">
        <w:t xml:space="preserve"> points)</w:t>
      </w:r>
    </w:p>
    <w:p w:rsidR="00CE21D5" w:rsidRDefault="00CE21D5" w:rsidP="00001D38">
      <w:pPr>
        <w:pStyle w:val="ListParagraph"/>
        <w:numPr>
          <w:ilvl w:val="0"/>
          <w:numId w:val="23"/>
        </w:numPr>
        <w:jc w:val="left"/>
      </w:pPr>
      <w:r>
        <w:t>Create a free account</w:t>
      </w:r>
      <w:r w:rsidR="00816BDB">
        <w:t xml:space="preserve"> in </w:t>
      </w:r>
      <w:hyperlink r:id="rId17" w:history="1">
        <w:r w:rsidR="00F8182F" w:rsidRPr="00626A25">
          <w:rPr>
            <w:rStyle w:val="Hyperlink"/>
          </w:rPr>
          <w:t>https://appharbor.com/</w:t>
        </w:r>
      </w:hyperlink>
    </w:p>
    <w:p w:rsidR="00CE21D5" w:rsidRDefault="00CE21D5" w:rsidP="00001D38">
      <w:pPr>
        <w:pStyle w:val="ListParagraph"/>
        <w:numPr>
          <w:ilvl w:val="0"/>
          <w:numId w:val="23"/>
        </w:numPr>
        <w:jc w:val="left"/>
      </w:pPr>
      <w:r>
        <w:t>Create an application and name it the way you want</w:t>
      </w:r>
      <w:r w:rsidR="00F8182F">
        <w:t xml:space="preserve"> (but don’t use your name or username)</w:t>
      </w:r>
    </w:p>
    <w:p w:rsidR="00CE21D5" w:rsidRDefault="00CE21D5" w:rsidP="00001D38">
      <w:pPr>
        <w:pStyle w:val="ListParagraph"/>
        <w:numPr>
          <w:ilvl w:val="0"/>
          <w:numId w:val="23"/>
        </w:numPr>
        <w:jc w:val="left"/>
      </w:pPr>
      <w:r>
        <w:t xml:space="preserve">Add free “SQL Server </w:t>
      </w:r>
      <w:proofErr w:type="spellStart"/>
      <w:r>
        <w:t>Yocto</w:t>
      </w:r>
      <w:proofErr w:type="spellEnd"/>
      <w:r>
        <w:t>” add-on for the database of your application</w:t>
      </w:r>
    </w:p>
    <w:p w:rsidR="00B1326D" w:rsidRDefault="00030844" w:rsidP="00001D38">
      <w:pPr>
        <w:pStyle w:val="ListParagraph"/>
        <w:numPr>
          <w:ilvl w:val="0"/>
          <w:numId w:val="23"/>
        </w:numPr>
        <w:jc w:val="left"/>
      </w:pPr>
      <w:r>
        <w:t xml:space="preserve">Update your </w:t>
      </w:r>
      <w:proofErr w:type="spellStart"/>
      <w:r>
        <w:t>Web.config</w:t>
      </w:r>
      <w:proofErr w:type="spellEnd"/>
      <w:r>
        <w:t xml:space="preserve"> with the proper SQL connection string (don’t send this connection string when you submit your exam</w:t>
      </w:r>
      <w:r w:rsidR="00237EB2">
        <w:t>, use it temporary until you deploy the system</w:t>
      </w:r>
      <w:r>
        <w:t>)</w:t>
      </w:r>
    </w:p>
    <w:p w:rsidR="00F8182F" w:rsidRDefault="00CE21D5" w:rsidP="00001D38">
      <w:pPr>
        <w:pStyle w:val="ListParagraph"/>
        <w:numPr>
          <w:ilvl w:val="0"/>
          <w:numId w:val="23"/>
        </w:numPr>
        <w:jc w:val="left"/>
      </w:pPr>
      <w:r>
        <w:t>D</w:t>
      </w:r>
      <w:r w:rsidRPr="00CE21D5">
        <w:t xml:space="preserve">eploy </w:t>
      </w:r>
      <w:r>
        <w:t xml:space="preserve">your application </w:t>
      </w:r>
      <w:r w:rsidRPr="00CE21D5">
        <w:t xml:space="preserve">to </w:t>
      </w:r>
      <w:proofErr w:type="spellStart"/>
      <w:r w:rsidRPr="00CE21D5">
        <w:t>AppHarbor</w:t>
      </w:r>
      <w:proofErr w:type="spellEnd"/>
      <w:r w:rsidRPr="00CE21D5">
        <w:t xml:space="preserve"> using the built-in </w:t>
      </w:r>
      <w:proofErr w:type="spellStart"/>
      <w:r w:rsidRPr="00CE21D5">
        <w:t>Git</w:t>
      </w:r>
      <w:proofErr w:type="spellEnd"/>
      <w:r w:rsidRPr="00CE21D5">
        <w:t xml:space="preserve"> repository</w:t>
      </w:r>
      <w:r w:rsidR="00F8182F">
        <w:t>:</w:t>
      </w:r>
      <w:r w:rsidR="00F8182F">
        <w:br/>
      </w:r>
      <w:hyperlink r:id="rId18" w:history="1">
        <w:r w:rsidR="00F8182F" w:rsidRPr="00626A25">
          <w:rPr>
            <w:rStyle w:val="Hyperlink"/>
          </w:rPr>
          <w:t>http://support.appharbor.com/kb/getting-started/deploying-your-first-application-using-git</w:t>
        </w:r>
      </w:hyperlink>
    </w:p>
    <w:p w:rsidR="00CE21D5" w:rsidRDefault="00CE21D5" w:rsidP="00001D38">
      <w:pPr>
        <w:pStyle w:val="ListParagraph"/>
        <w:numPr>
          <w:ilvl w:val="0"/>
          <w:numId w:val="23"/>
        </w:numPr>
        <w:jc w:val="left"/>
      </w:pPr>
      <w:r>
        <w:lastRenderedPageBreak/>
        <w:t xml:space="preserve">Save the link of the application hosted in </w:t>
      </w:r>
      <w:proofErr w:type="spellStart"/>
      <w:r>
        <w:t>AppHarbor</w:t>
      </w:r>
      <w:proofErr w:type="spellEnd"/>
      <w:r>
        <w:t xml:space="preserve"> in the </w:t>
      </w:r>
      <w:r w:rsidRPr="00001D38">
        <w:rPr>
          <w:b/>
        </w:rPr>
        <w:t>README.md</w:t>
      </w:r>
      <w:r>
        <w:t xml:space="preserve"> file</w:t>
      </w:r>
      <w:r w:rsidR="00F8182F">
        <w:t xml:space="preserve"> of the forum system folder</w:t>
      </w:r>
      <w:r w:rsidR="00001D38">
        <w:t xml:space="preserve"> when submitting your work</w:t>
      </w:r>
    </w:p>
    <w:p w:rsidR="005F597F" w:rsidRDefault="005F597F" w:rsidP="005F597F">
      <w:pPr>
        <w:pStyle w:val="Heading3"/>
        <w:numPr>
          <w:ilvl w:val="0"/>
          <w:numId w:val="15"/>
        </w:numPr>
        <w:spacing w:before="240"/>
        <w:ind w:left="357" w:hanging="357"/>
      </w:pPr>
      <w:r>
        <w:t xml:space="preserve">Create two different types of advertisements for the </w:t>
      </w:r>
      <w:proofErr w:type="spellStart"/>
      <w:r>
        <w:t>EasyPTC</w:t>
      </w:r>
      <w:proofErr w:type="spellEnd"/>
      <w:r>
        <w:t xml:space="preserve"> system</w:t>
      </w:r>
      <w:r w:rsidR="00B80DA3">
        <w:t xml:space="preserve"> (10 points)</w:t>
      </w:r>
    </w:p>
    <w:p w:rsidR="005F597F" w:rsidRDefault="005F597F" w:rsidP="005F597F">
      <w:pPr>
        <w:pStyle w:val="ListParagraph"/>
        <w:numPr>
          <w:ilvl w:val="0"/>
          <w:numId w:val="26"/>
        </w:numPr>
      </w:pPr>
      <w:r>
        <w:t>Banners and text ads</w:t>
      </w:r>
    </w:p>
    <w:p w:rsidR="005F597F" w:rsidRDefault="005F597F" w:rsidP="005F597F">
      <w:pPr>
        <w:pStyle w:val="ListParagraph"/>
        <w:numPr>
          <w:ilvl w:val="0"/>
          <w:numId w:val="26"/>
        </w:numPr>
      </w:pPr>
      <w:r>
        <w:t>Design the database by your choice</w:t>
      </w:r>
    </w:p>
    <w:p w:rsidR="005F597F" w:rsidRDefault="005F597F" w:rsidP="005F597F">
      <w:pPr>
        <w:pStyle w:val="ListParagraph"/>
        <w:numPr>
          <w:ilvl w:val="0"/>
          <w:numId w:val="26"/>
        </w:numPr>
      </w:pPr>
      <w:r>
        <w:t>Implement functionality for displaying the ads on various pages through the application (text ads should be viewable all on a single page and banners should be chosen randomly on each page)</w:t>
      </w:r>
    </w:p>
    <w:p w:rsidR="005F597F" w:rsidRDefault="005F597F" w:rsidP="005F597F">
      <w:pPr>
        <w:pStyle w:val="ListParagraph"/>
        <w:numPr>
          <w:ilvl w:val="0"/>
          <w:numId w:val="26"/>
        </w:numPr>
      </w:pPr>
      <w:r>
        <w:t>Each click on advertisement should be counted in your application</w:t>
      </w:r>
    </w:p>
    <w:p w:rsidR="005F597F" w:rsidRPr="00210994" w:rsidRDefault="005F597F" w:rsidP="005F597F">
      <w:pPr>
        <w:pStyle w:val="ListParagraph"/>
        <w:numPr>
          <w:ilvl w:val="0"/>
          <w:numId w:val="26"/>
        </w:numPr>
      </w:pPr>
      <w:r>
        <w:t>Administrators should be able to create, edit and delete advertisements</w:t>
      </w:r>
    </w:p>
    <w:p w:rsidR="005F597F" w:rsidRPr="00D54B6D" w:rsidRDefault="005F597F" w:rsidP="005F597F">
      <w:pPr>
        <w:pStyle w:val="Heading3"/>
        <w:numPr>
          <w:ilvl w:val="0"/>
          <w:numId w:val="15"/>
        </w:numPr>
        <w:spacing w:before="240"/>
        <w:ind w:left="357" w:hanging="357"/>
      </w:pPr>
      <w:r>
        <w:t xml:space="preserve">Create Shopping Cart module for the </w:t>
      </w:r>
      <w:proofErr w:type="spellStart"/>
      <w:r>
        <w:t>EasyPTC</w:t>
      </w:r>
      <w:proofErr w:type="spellEnd"/>
      <w:r>
        <w:t xml:space="preserve"> system</w:t>
      </w:r>
      <w:r w:rsidR="00DA7881">
        <w:t xml:space="preserve"> </w:t>
      </w:r>
      <w:r w:rsidR="00F65FD3">
        <w:t>(15 points)</w:t>
      </w:r>
    </w:p>
    <w:p w:rsidR="005F597F" w:rsidRDefault="005F597F" w:rsidP="005F597F">
      <w:pPr>
        <w:pStyle w:val="ListParagraph"/>
        <w:numPr>
          <w:ilvl w:val="0"/>
          <w:numId w:val="25"/>
        </w:numPr>
      </w:pPr>
      <w:r>
        <w:t>Create different pricing plans combining the two advertisements</w:t>
      </w:r>
    </w:p>
    <w:p w:rsidR="005F597F" w:rsidRDefault="005F597F" w:rsidP="005F597F">
      <w:pPr>
        <w:pStyle w:val="ListParagraph"/>
        <w:numPr>
          <w:ilvl w:val="0"/>
          <w:numId w:val="25"/>
        </w:numPr>
      </w:pPr>
      <w:r>
        <w:t>Administrators should be able to add, edit and delete different pricing plans</w:t>
      </w:r>
    </w:p>
    <w:p w:rsidR="005F597F" w:rsidRDefault="005F597F" w:rsidP="005F597F">
      <w:pPr>
        <w:pStyle w:val="ListParagraph"/>
        <w:numPr>
          <w:ilvl w:val="0"/>
          <w:numId w:val="25"/>
        </w:numPr>
      </w:pPr>
      <w:r>
        <w:t>Normal users should be able to purchase one or more pricing plans</w:t>
      </w:r>
    </w:p>
    <w:p w:rsidR="005F597F" w:rsidRDefault="005F597F" w:rsidP="005F597F">
      <w:pPr>
        <w:pStyle w:val="ListParagraph"/>
        <w:numPr>
          <w:ilvl w:val="0"/>
          <w:numId w:val="25"/>
        </w:numPr>
      </w:pPr>
      <w:r>
        <w:t>Design a shopping cart module where users can add the pricing plans, preview their cart, select the quantity of the pricing plans and remove them from the cart</w:t>
      </w:r>
    </w:p>
    <w:p w:rsidR="005F597F" w:rsidRDefault="005F597F" w:rsidP="005F597F">
      <w:pPr>
        <w:pStyle w:val="ListParagraph"/>
        <w:numPr>
          <w:ilvl w:val="0"/>
          <w:numId w:val="25"/>
        </w:numPr>
      </w:pPr>
      <w:r>
        <w:t>After purchase, if the data are correct, just visualize "Thanks for your order"</w:t>
      </w:r>
    </w:p>
    <w:p w:rsidR="005F597F" w:rsidRPr="00D54B6D" w:rsidRDefault="005F597F" w:rsidP="005F597F">
      <w:pPr>
        <w:pStyle w:val="Heading3"/>
        <w:numPr>
          <w:ilvl w:val="0"/>
          <w:numId w:val="15"/>
        </w:numPr>
        <w:spacing w:before="240"/>
        <w:ind w:left="357" w:hanging="357"/>
      </w:pPr>
      <w:r>
        <w:t xml:space="preserve">Create User Profile module for the </w:t>
      </w:r>
      <w:proofErr w:type="spellStart"/>
      <w:r>
        <w:t>EasyPTC</w:t>
      </w:r>
      <w:proofErr w:type="spellEnd"/>
      <w:r>
        <w:t xml:space="preserve"> system</w:t>
      </w:r>
      <w:r w:rsidR="00DC1DD5">
        <w:t xml:space="preserve"> (10 points)</w:t>
      </w:r>
    </w:p>
    <w:p w:rsidR="005F597F" w:rsidRDefault="005F597F" w:rsidP="005F597F">
      <w:pPr>
        <w:pStyle w:val="ListParagraph"/>
        <w:numPr>
          <w:ilvl w:val="0"/>
          <w:numId w:val="25"/>
        </w:numPr>
      </w:pPr>
      <w:r>
        <w:t>It should show the number of clicked ads for each type</w:t>
      </w:r>
    </w:p>
    <w:p w:rsidR="005F597F" w:rsidRDefault="005F597F" w:rsidP="005F597F">
      <w:pPr>
        <w:pStyle w:val="ListParagraph"/>
        <w:numPr>
          <w:ilvl w:val="0"/>
          <w:numId w:val="25"/>
        </w:numPr>
      </w:pPr>
      <w:r>
        <w:t>It should show all the ordered pricing plans</w:t>
      </w:r>
    </w:p>
    <w:p w:rsidR="005F597F" w:rsidRPr="00D54B6D" w:rsidRDefault="005F597F" w:rsidP="005F597F">
      <w:pPr>
        <w:pStyle w:val="ListParagraph"/>
        <w:numPr>
          <w:ilvl w:val="0"/>
          <w:numId w:val="25"/>
        </w:numPr>
      </w:pPr>
      <w:r>
        <w:t>Users should be able to change their avatar. The client should display the image before the user send it to the server</w:t>
      </w:r>
    </w:p>
    <w:p w:rsidR="00200DCE" w:rsidRDefault="00200DCE" w:rsidP="00200DCE">
      <w:pPr>
        <w:pStyle w:val="Heading2"/>
        <w:jc w:val="left"/>
      </w:pPr>
      <w:r>
        <w:t>Evaluation Criteria</w:t>
      </w:r>
    </w:p>
    <w:p w:rsidR="000C1F79" w:rsidRDefault="00200DCE" w:rsidP="00200DCE">
      <w:pPr>
        <w:jc w:val="left"/>
      </w:pPr>
      <w:r>
        <w:t>The evaluation criteria include: correct and complete fulfillment of the requirements; good technical design and appropriate use of technologies; high-quality code (correctness, readability, maintainability)</w:t>
      </w:r>
      <w:r w:rsidR="00212D2D">
        <w:t xml:space="preserve"> and good </w:t>
      </w:r>
      <w:r w:rsidR="00AE587D">
        <w:t>application</w:t>
      </w:r>
      <w:r w:rsidR="00212D2D">
        <w:t xml:space="preserve"> security</w:t>
      </w:r>
      <w:r>
        <w:t>.</w:t>
      </w:r>
    </w:p>
    <w:p w:rsidR="00200DCE" w:rsidRDefault="00200DCE" w:rsidP="00200DCE">
      <w:pPr>
        <w:pStyle w:val="Heading2"/>
        <w:jc w:val="left"/>
      </w:pPr>
      <w:r>
        <w:t>Other Terms</w:t>
      </w:r>
    </w:p>
    <w:p w:rsidR="00200DCE" w:rsidRDefault="00200DCE" w:rsidP="00200DCE">
      <w:pPr>
        <w:jc w:val="left"/>
      </w:pPr>
      <w:r>
        <w:t>During the exam you are allowed to use any teaching materials, lectures, books, existing source code, and other paper or Internet resources. Direct or indirect communication with anybody in class or outside is forbidden. This includes but does not limit to technical conversations with other students, using mobile phones, chat software (Skype, ICQ, etc.), email, forum posts, etc.</w:t>
      </w:r>
    </w:p>
    <w:p w:rsidR="00111408" w:rsidRDefault="00111408" w:rsidP="00200DCE">
      <w:pPr>
        <w:jc w:val="left"/>
      </w:pPr>
      <w:r>
        <w:t>You are not allowed to commit or create pull request to the given repositories. You are only allowed to work locally.</w:t>
      </w:r>
    </w:p>
    <w:p w:rsidR="004E00B0" w:rsidRDefault="004E00B0" w:rsidP="00200DCE">
      <w:pPr>
        <w:jc w:val="left"/>
      </w:pPr>
      <w:r>
        <w:t xml:space="preserve">Delete </w:t>
      </w:r>
      <w:proofErr w:type="spellStart"/>
      <w:r>
        <w:t>NuGet</w:t>
      </w:r>
      <w:proofErr w:type="spellEnd"/>
      <w:r>
        <w:t xml:space="preserve"> packages </w:t>
      </w:r>
      <w:r w:rsidR="003C21D5">
        <w:t>along with</w:t>
      </w:r>
      <w:r>
        <w:t xml:space="preserve"> /bin/ and /</w:t>
      </w:r>
      <w:proofErr w:type="spellStart"/>
      <w:r>
        <w:t>obj</w:t>
      </w:r>
      <w:proofErr w:type="spellEnd"/>
      <w:r>
        <w:t>/ folders when submitting your work.</w:t>
      </w:r>
    </w:p>
    <w:p w:rsidR="00200DCE" w:rsidRDefault="00200DCE" w:rsidP="00200DCE">
      <w:pPr>
        <w:pStyle w:val="Heading2"/>
        <w:jc w:val="left"/>
      </w:pPr>
      <w:r>
        <w:t>Exam Duration</w:t>
      </w:r>
      <w:bookmarkStart w:id="0" w:name="_GoBack"/>
      <w:bookmarkEnd w:id="0"/>
    </w:p>
    <w:p w:rsidR="0010526F" w:rsidRPr="00200DCE" w:rsidRDefault="00200DCE" w:rsidP="00835AD9">
      <w:pPr>
        <w:jc w:val="left"/>
      </w:pPr>
      <w:r>
        <w:t xml:space="preserve">Students are allowed to work up to </w:t>
      </w:r>
      <w:r w:rsidR="00111408">
        <w:rPr>
          <w:b/>
        </w:rPr>
        <w:t>9</w:t>
      </w:r>
      <w:r>
        <w:rPr>
          <w:b/>
        </w:rPr>
        <w:t xml:space="preserve"> hours</w:t>
      </w:r>
      <w:r>
        <w:t>.</w:t>
      </w:r>
    </w:p>
    <w:sectPr w:rsidR="0010526F" w:rsidRPr="00200DCE" w:rsidSect="00367278">
      <w:headerReference w:type="default" r:id="rId19"/>
      <w:footerReference w:type="default" r:id="rId20"/>
      <w:pgSz w:w="11907" w:h="16839" w:code="9"/>
      <w:pgMar w:top="567" w:right="567" w:bottom="567" w:left="567"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DF1" w:rsidRDefault="00A90DF1">
      <w:r>
        <w:separator/>
      </w:r>
    </w:p>
  </w:endnote>
  <w:endnote w:type="continuationSeparator" w:id="0">
    <w:p w:rsidR="00A90DF1" w:rsidRDefault="00A90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DB0" w:rsidRPr="000E532F" w:rsidRDefault="00420DB0" w:rsidP="00084F57">
    <w:pPr>
      <w:spacing w:before="0" w:after="0"/>
      <w:rPr>
        <w:sz w:val="6"/>
        <w:szCs w:val="6"/>
      </w:rPr>
    </w:pPr>
  </w:p>
  <w:tbl>
    <w:tblPr>
      <w:tblW w:w="10768" w:type="dxa"/>
      <w:tblInd w:w="5" w:type="dxa"/>
      <w:tblCellMar>
        <w:left w:w="0" w:type="dxa"/>
        <w:right w:w="0" w:type="dxa"/>
      </w:tblCellMar>
      <w:tblLook w:val="04A0" w:firstRow="1" w:lastRow="0" w:firstColumn="1" w:lastColumn="0" w:noHBand="0" w:noVBand="1"/>
    </w:tblPr>
    <w:tblGrid>
      <w:gridCol w:w="3119"/>
      <w:gridCol w:w="4673"/>
      <w:gridCol w:w="2976"/>
    </w:tblGrid>
    <w:tr w:rsidR="00420DB0" w:rsidRPr="00F44305" w:rsidTr="00367278">
      <w:trPr>
        <w:trHeight w:val="60"/>
      </w:trPr>
      <w:tc>
        <w:tcPr>
          <w:tcW w:w="10768" w:type="dxa"/>
          <w:gridSpan w:val="3"/>
          <w:shd w:val="clear" w:color="auto" w:fill="CCFF00"/>
          <w:vAlign w:val="center"/>
        </w:tcPr>
        <w:p w:rsidR="00420DB0" w:rsidRPr="00F44305" w:rsidRDefault="00420DB0" w:rsidP="00A97129">
          <w:pPr>
            <w:pStyle w:val="Header"/>
            <w:rPr>
              <w:rFonts w:ascii="Lucida Sans" w:hAnsi="Lucida Sans"/>
              <w:sz w:val="8"/>
              <w:szCs w:val="8"/>
            </w:rPr>
          </w:pPr>
        </w:p>
      </w:tc>
    </w:tr>
    <w:tr w:rsidR="00420DB0" w:rsidRPr="0017625F" w:rsidTr="00367278">
      <w:trPr>
        <w:trHeight w:val="56"/>
      </w:trPr>
      <w:tc>
        <w:tcPr>
          <w:tcW w:w="3119" w:type="dxa"/>
          <w:vAlign w:val="center"/>
        </w:tcPr>
        <w:p w:rsidR="00420DB0" w:rsidRPr="000E532F" w:rsidRDefault="00420DB0" w:rsidP="00084F57">
          <w:pPr>
            <w:pStyle w:val="Footer"/>
            <w:spacing w:before="60"/>
            <w:jc w:val="left"/>
            <w:rPr>
              <w:b/>
              <w:i/>
            </w:rPr>
          </w:pPr>
          <w:r w:rsidRPr="000E532F">
            <w:rPr>
              <w:b/>
              <w:i/>
            </w:rPr>
            <w:t>Deliver more than expected</w:t>
          </w:r>
        </w:p>
      </w:tc>
      <w:tc>
        <w:tcPr>
          <w:tcW w:w="4673" w:type="dxa"/>
          <w:vAlign w:val="center"/>
        </w:tcPr>
        <w:p w:rsidR="00420DB0" w:rsidRPr="000E532F" w:rsidRDefault="00420DB0" w:rsidP="00084F57">
          <w:pPr>
            <w:pStyle w:val="Footer"/>
            <w:spacing w:before="60"/>
          </w:pPr>
          <w:r w:rsidRPr="000E532F">
            <w:t xml:space="preserve">Page </w:t>
          </w:r>
          <w:r w:rsidRPr="000E532F">
            <w:fldChar w:fldCharType="begin"/>
          </w:r>
          <w:r w:rsidRPr="000E532F">
            <w:instrText xml:space="preserve"> PAGE </w:instrText>
          </w:r>
          <w:r w:rsidRPr="000E532F">
            <w:fldChar w:fldCharType="separate"/>
          </w:r>
          <w:r w:rsidR="0090144C">
            <w:rPr>
              <w:noProof/>
            </w:rPr>
            <w:t>2</w:t>
          </w:r>
          <w:r w:rsidRPr="000E532F">
            <w:fldChar w:fldCharType="end"/>
          </w:r>
          <w:r w:rsidRPr="000E532F">
            <w:t xml:space="preserve"> of </w:t>
          </w:r>
          <w:r w:rsidRPr="000E532F">
            <w:fldChar w:fldCharType="begin"/>
          </w:r>
          <w:r w:rsidRPr="000E532F">
            <w:instrText xml:space="preserve"> NUMPAGES </w:instrText>
          </w:r>
          <w:r w:rsidRPr="000E532F">
            <w:fldChar w:fldCharType="separate"/>
          </w:r>
          <w:r w:rsidR="0090144C">
            <w:rPr>
              <w:noProof/>
            </w:rPr>
            <w:t>4</w:t>
          </w:r>
          <w:r w:rsidRPr="000E532F">
            <w:fldChar w:fldCharType="end"/>
          </w:r>
        </w:p>
      </w:tc>
      <w:tc>
        <w:tcPr>
          <w:tcW w:w="2976" w:type="dxa"/>
          <w:vAlign w:val="center"/>
        </w:tcPr>
        <w:p w:rsidR="00420DB0" w:rsidRPr="000E532F" w:rsidRDefault="00420DB0" w:rsidP="00084F57">
          <w:pPr>
            <w:pStyle w:val="Footer"/>
            <w:spacing w:before="60"/>
            <w:jc w:val="right"/>
            <w:rPr>
              <w:b/>
              <w:szCs w:val="22"/>
            </w:rPr>
          </w:pPr>
          <w:r w:rsidRPr="000E532F">
            <w:rPr>
              <w:b/>
              <w:szCs w:val="22"/>
            </w:rPr>
            <w:t>www.telerik.com</w:t>
          </w:r>
        </w:p>
      </w:tc>
    </w:tr>
  </w:tbl>
  <w:p w:rsidR="00420DB0" w:rsidRPr="000E532F" w:rsidRDefault="00420DB0"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DF1" w:rsidRDefault="00A90DF1">
      <w:r>
        <w:separator/>
      </w:r>
    </w:p>
  </w:footnote>
  <w:footnote w:type="continuationSeparator" w:id="0">
    <w:p w:rsidR="00A90DF1" w:rsidRDefault="00A90D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768" w:type="dxa"/>
      <w:tblInd w:w="5" w:type="dxa"/>
      <w:tblCellMar>
        <w:left w:w="0" w:type="dxa"/>
        <w:right w:w="0" w:type="dxa"/>
      </w:tblCellMar>
      <w:tblLook w:val="04A0" w:firstRow="1" w:lastRow="0" w:firstColumn="1" w:lastColumn="0" w:noHBand="0" w:noVBand="1"/>
    </w:tblPr>
    <w:tblGrid>
      <w:gridCol w:w="3119"/>
      <w:gridCol w:w="7649"/>
    </w:tblGrid>
    <w:tr w:rsidR="00420DB0" w:rsidRPr="0017625F" w:rsidTr="00367278">
      <w:trPr>
        <w:trHeight w:val="675"/>
      </w:trPr>
      <w:tc>
        <w:tcPr>
          <w:tcW w:w="3119" w:type="dxa"/>
        </w:tcPr>
        <w:p w:rsidR="00420DB0" w:rsidRPr="0017625F" w:rsidRDefault="00420DB0" w:rsidP="00134C58">
          <w:pPr>
            <w:pStyle w:val="Header"/>
            <w:jc w:val="left"/>
          </w:pPr>
          <w:r>
            <w:rPr>
              <w:noProof/>
              <w:lang w:val="bg-BG" w:eastAsia="bg-BG"/>
            </w:rPr>
            <w:drawing>
              <wp:inline distT="0" distB="0" distL="0" distR="0">
                <wp:extent cx="1882140" cy="335280"/>
                <wp:effectExtent l="0" t="0" r="3810" b="7620"/>
                <wp:docPr id="1" name="Picture 7" descr="C:\NAKOV\PHOTOS\Telerik-logo-large-no-text.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NAKOV\PHOTOS\Telerik-logo-large-no-tex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2140" cy="335280"/>
                        </a:xfrm>
                        <a:prstGeom prst="rect">
                          <a:avLst/>
                        </a:prstGeom>
                        <a:noFill/>
                        <a:ln>
                          <a:noFill/>
                        </a:ln>
                      </pic:spPr>
                    </pic:pic>
                  </a:graphicData>
                </a:graphic>
              </wp:inline>
            </w:drawing>
          </w:r>
        </w:p>
      </w:tc>
      <w:tc>
        <w:tcPr>
          <w:tcW w:w="7649" w:type="dxa"/>
        </w:tcPr>
        <w:p w:rsidR="00420DB0" w:rsidRPr="000E532F" w:rsidRDefault="00420DB0" w:rsidP="00A9626F">
          <w:pPr>
            <w:pStyle w:val="Header"/>
            <w:spacing w:before="60" w:line="240" w:lineRule="exact"/>
          </w:pPr>
          <w:r w:rsidRPr="000E532F">
            <w:t xml:space="preserve">33, Alexander </w:t>
          </w:r>
          <w:proofErr w:type="spellStart"/>
          <w:r w:rsidRPr="000E532F">
            <w:t>Malinov</w:t>
          </w:r>
          <w:proofErr w:type="spellEnd"/>
          <w:r w:rsidRPr="000E532F">
            <w:t xml:space="preserve"> Blvd.</w:t>
          </w:r>
          <w:r>
            <w:t xml:space="preserve">, </w:t>
          </w:r>
          <w:r w:rsidRPr="000E532F">
            <w:t>Sofia, 1729, Bulgaria</w:t>
          </w:r>
        </w:p>
        <w:p w:rsidR="00420DB0" w:rsidRPr="000E532F" w:rsidRDefault="00420DB0" w:rsidP="00134C58">
          <w:pPr>
            <w:pStyle w:val="Header"/>
            <w:spacing w:line="240" w:lineRule="exact"/>
          </w:pPr>
          <w:r w:rsidRPr="000E532F">
            <w:t>Phone: (+359) 2 80-99-862; Fax: (+359) 2 80-99-888</w:t>
          </w:r>
        </w:p>
      </w:tc>
    </w:tr>
    <w:tr w:rsidR="00420DB0" w:rsidRPr="0017625F" w:rsidTr="00367278">
      <w:trPr>
        <w:trHeight w:val="60"/>
      </w:trPr>
      <w:tc>
        <w:tcPr>
          <w:tcW w:w="10768" w:type="dxa"/>
          <w:gridSpan w:val="2"/>
          <w:shd w:val="clear" w:color="auto" w:fill="CCFF00"/>
        </w:tcPr>
        <w:p w:rsidR="00420DB0" w:rsidRPr="0017625F" w:rsidRDefault="00420DB0">
          <w:pPr>
            <w:pStyle w:val="Header"/>
            <w:rPr>
              <w:sz w:val="8"/>
              <w:szCs w:val="8"/>
            </w:rPr>
          </w:pPr>
        </w:p>
      </w:tc>
    </w:tr>
  </w:tbl>
  <w:p w:rsidR="00420DB0" w:rsidRPr="000E532F" w:rsidRDefault="00420DB0">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511E"/>
    <w:multiLevelType w:val="hybridMultilevel"/>
    <w:tmpl w:val="350EB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3683B06"/>
    <w:multiLevelType w:val="hybridMultilevel"/>
    <w:tmpl w:val="166C9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036E8"/>
    <w:multiLevelType w:val="hybridMultilevel"/>
    <w:tmpl w:val="15E8D1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1164EF"/>
    <w:multiLevelType w:val="hybridMultilevel"/>
    <w:tmpl w:val="C5E22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E0845FD"/>
    <w:multiLevelType w:val="hybridMultilevel"/>
    <w:tmpl w:val="E550E688"/>
    <w:lvl w:ilvl="0" w:tplc="C3E2341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6">
    <w:nsid w:val="2DAE342E"/>
    <w:multiLevelType w:val="hybridMultilevel"/>
    <w:tmpl w:val="02D61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191451"/>
    <w:multiLevelType w:val="hybridMultilevel"/>
    <w:tmpl w:val="A198C89E"/>
    <w:lvl w:ilvl="0" w:tplc="EF285032">
      <w:start w:val="1"/>
      <w:numFmt w:val="decimal"/>
      <w:pStyle w:val="Heading3"/>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1960B3A"/>
    <w:multiLevelType w:val="hybridMultilevel"/>
    <w:tmpl w:val="AA9492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2C4FF7"/>
    <w:multiLevelType w:val="hybridMultilevel"/>
    <w:tmpl w:val="42D66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D5560E"/>
    <w:multiLevelType w:val="hybridMultilevel"/>
    <w:tmpl w:val="6172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732276"/>
    <w:multiLevelType w:val="hybridMultilevel"/>
    <w:tmpl w:val="9DD6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1B43FA"/>
    <w:multiLevelType w:val="hybridMultilevel"/>
    <w:tmpl w:val="FFEC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CC3A65"/>
    <w:multiLevelType w:val="hybridMultilevel"/>
    <w:tmpl w:val="EC56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A71480"/>
    <w:multiLevelType w:val="hybridMultilevel"/>
    <w:tmpl w:val="6D1081DA"/>
    <w:lvl w:ilvl="0" w:tplc="1B862FF0">
      <w:start w:val="11"/>
      <w:numFmt w:val="decimal"/>
      <w:lvlText w:val="%1."/>
      <w:lvlJc w:val="left"/>
      <w:pPr>
        <w:tabs>
          <w:tab w:val="num" w:pos="720"/>
        </w:tabs>
        <w:ind w:left="720" w:hanging="360"/>
      </w:pPr>
    </w:lvl>
    <w:lvl w:ilvl="1" w:tplc="583EDA86" w:tentative="1">
      <w:start w:val="1"/>
      <w:numFmt w:val="decimal"/>
      <w:lvlText w:val="%2."/>
      <w:lvlJc w:val="left"/>
      <w:pPr>
        <w:tabs>
          <w:tab w:val="num" w:pos="1440"/>
        </w:tabs>
        <w:ind w:left="1440" w:hanging="360"/>
      </w:pPr>
    </w:lvl>
    <w:lvl w:ilvl="2" w:tplc="03B6E054" w:tentative="1">
      <w:start w:val="1"/>
      <w:numFmt w:val="decimal"/>
      <w:lvlText w:val="%3."/>
      <w:lvlJc w:val="left"/>
      <w:pPr>
        <w:tabs>
          <w:tab w:val="num" w:pos="2160"/>
        </w:tabs>
        <w:ind w:left="2160" w:hanging="360"/>
      </w:pPr>
    </w:lvl>
    <w:lvl w:ilvl="3" w:tplc="89B216A2" w:tentative="1">
      <w:start w:val="1"/>
      <w:numFmt w:val="decimal"/>
      <w:lvlText w:val="%4."/>
      <w:lvlJc w:val="left"/>
      <w:pPr>
        <w:tabs>
          <w:tab w:val="num" w:pos="2880"/>
        </w:tabs>
        <w:ind w:left="2880" w:hanging="360"/>
      </w:pPr>
    </w:lvl>
    <w:lvl w:ilvl="4" w:tplc="BA4C9260" w:tentative="1">
      <w:start w:val="1"/>
      <w:numFmt w:val="decimal"/>
      <w:lvlText w:val="%5."/>
      <w:lvlJc w:val="left"/>
      <w:pPr>
        <w:tabs>
          <w:tab w:val="num" w:pos="3600"/>
        </w:tabs>
        <w:ind w:left="3600" w:hanging="360"/>
      </w:pPr>
    </w:lvl>
    <w:lvl w:ilvl="5" w:tplc="07581B4E" w:tentative="1">
      <w:start w:val="1"/>
      <w:numFmt w:val="decimal"/>
      <w:lvlText w:val="%6."/>
      <w:lvlJc w:val="left"/>
      <w:pPr>
        <w:tabs>
          <w:tab w:val="num" w:pos="4320"/>
        </w:tabs>
        <w:ind w:left="4320" w:hanging="360"/>
      </w:pPr>
    </w:lvl>
    <w:lvl w:ilvl="6" w:tplc="FC76E6AC" w:tentative="1">
      <w:start w:val="1"/>
      <w:numFmt w:val="decimal"/>
      <w:lvlText w:val="%7."/>
      <w:lvlJc w:val="left"/>
      <w:pPr>
        <w:tabs>
          <w:tab w:val="num" w:pos="5040"/>
        </w:tabs>
        <w:ind w:left="5040" w:hanging="360"/>
      </w:pPr>
    </w:lvl>
    <w:lvl w:ilvl="7" w:tplc="15F24B8E" w:tentative="1">
      <w:start w:val="1"/>
      <w:numFmt w:val="decimal"/>
      <w:lvlText w:val="%8."/>
      <w:lvlJc w:val="left"/>
      <w:pPr>
        <w:tabs>
          <w:tab w:val="num" w:pos="5760"/>
        </w:tabs>
        <w:ind w:left="5760" w:hanging="360"/>
      </w:pPr>
    </w:lvl>
    <w:lvl w:ilvl="8" w:tplc="F3AA7E6C" w:tentative="1">
      <w:start w:val="1"/>
      <w:numFmt w:val="decimal"/>
      <w:lvlText w:val="%9."/>
      <w:lvlJc w:val="left"/>
      <w:pPr>
        <w:tabs>
          <w:tab w:val="num" w:pos="6480"/>
        </w:tabs>
        <w:ind w:left="6480" w:hanging="360"/>
      </w:pPr>
    </w:lvl>
  </w:abstractNum>
  <w:abstractNum w:abstractNumId="16">
    <w:nsid w:val="53616933"/>
    <w:multiLevelType w:val="hybridMultilevel"/>
    <w:tmpl w:val="2482EE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5B186025"/>
    <w:multiLevelType w:val="hybridMultilevel"/>
    <w:tmpl w:val="71B24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C85700"/>
    <w:multiLevelType w:val="hybridMultilevel"/>
    <w:tmpl w:val="C392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63308E"/>
    <w:multiLevelType w:val="hybridMultilevel"/>
    <w:tmpl w:val="E732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631BFD"/>
    <w:multiLevelType w:val="hybridMultilevel"/>
    <w:tmpl w:val="782CB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900F4A"/>
    <w:multiLevelType w:val="hybridMultilevel"/>
    <w:tmpl w:val="6DA277E6"/>
    <w:lvl w:ilvl="0" w:tplc="0402000F">
      <w:start w:val="1"/>
      <w:numFmt w:val="decimal"/>
      <w:lvlText w:val="%1."/>
      <w:lvlJc w:val="left"/>
      <w:pPr>
        <w:tabs>
          <w:tab w:val="num" w:pos="360"/>
        </w:tabs>
        <w:ind w:left="360" w:hanging="360"/>
      </w:pPr>
      <w:rPr>
        <w:rFonts w:hint="default"/>
      </w:rPr>
    </w:lvl>
    <w:lvl w:ilvl="1" w:tplc="6B062F6A">
      <w:start w:val="1"/>
      <w:numFmt w:val="bullet"/>
      <w:lvlText w:val="-"/>
      <w:lvlJc w:val="left"/>
      <w:pPr>
        <w:tabs>
          <w:tab w:val="num" w:pos="1080"/>
        </w:tabs>
        <w:ind w:left="1080" w:hanging="360"/>
      </w:pPr>
      <w:rPr>
        <w:rFonts w:ascii="Arial" w:eastAsia="Times New Roman" w:hAnsi="Arial" w:cs="Arial" w:hint="default"/>
      </w:rPr>
    </w:lvl>
    <w:lvl w:ilvl="2" w:tplc="0402001B">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num w:numId="1">
    <w:abstractNumId w:val="5"/>
  </w:num>
  <w:num w:numId="2">
    <w:abstractNumId w:val="9"/>
  </w:num>
  <w:num w:numId="3">
    <w:abstractNumId w:val="21"/>
  </w:num>
  <w:num w:numId="4">
    <w:abstractNumId w:val="13"/>
  </w:num>
  <w:num w:numId="5">
    <w:abstractNumId w:val="7"/>
  </w:num>
  <w:num w:numId="6">
    <w:abstractNumId w:val="12"/>
  </w:num>
  <w:num w:numId="7">
    <w:abstractNumId w:val="11"/>
  </w:num>
  <w:num w:numId="8">
    <w:abstractNumId w:val="4"/>
  </w:num>
  <w:num w:numId="9">
    <w:abstractNumId w:val="7"/>
  </w:num>
  <w:num w:numId="10">
    <w:abstractNumId w:val="15"/>
  </w:num>
  <w:num w:numId="11">
    <w:abstractNumId w:val="18"/>
  </w:num>
  <w:num w:numId="12">
    <w:abstractNumId w:val="3"/>
  </w:num>
  <w:num w:numId="13">
    <w:abstractNumId w:val="3"/>
  </w:num>
  <w:num w:numId="14">
    <w:abstractNumId w:val="16"/>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6"/>
  </w:num>
  <w:num w:numId="18">
    <w:abstractNumId w:val="8"/>
  </w:num>
  <w:num w:numId="19">
    <w:abstractNumId w:val="17"/>
  </w:num>
  <w:num w:numId="20">
    <w:abstractNumId w:val="19"/>
  </w:num>
  <w:num w:numId="21">
    <w:abstractNumId w:val="10"/>
  </w:num>
  <w:num w:numId="22">
    <w:abstractNumId w:val="14"/>
  </w:num>
  <w:num w:numId="23">
    <w:abstractNumId w:val="2"/>
  </w:num>
  <w:num w:numId="24">
    <w:abstractNumId w:val="20"/>
  </w:num>
  <w:num w:numId="25">
    <w:abstractNumId w:val="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2F"/>
    <w:rsid w:val="00001D38"/>
    <w:rsid w:val="0001579D"/>
    <w:rsid w:val="000170C8"/>
    <w:rsid w:val="00027702"/>
    <w:rsid w:val="00030844"/>
    <w:rsid w:val="0003712A"/>
    <w:rsid w:val="00044FC0"/>
    <w:rsid w:val="0005572C"/>
    <w:rsid w:val="00063ABA"/>
    <w:rsid w:val="00081D2F"/>
    <w:rsid w:val="00084F57"/>
    <w:rsid w:val="000863D1"/>
    <w:rsid w:val="00095F40"/>
    <w:rsid w:val="000A0177"/>
    <w:rsid w:val="000A2901"/>
    <w:rsid w:val="000B49AA"/>
    <w:rsid w:val="000C1F79"/>
    <w:rsid w:val="000E4EBF"/>
    <w:rsid w:val="000E532F"/>
    <w:rsid w:val="000E6EA7"/>
    <w:rsid w:val="000F07FD"/>
    <w:rsid w:val="000F19C4"/>
    <w:rsid w:val="000F2F84"/>
    <w:rsid w:val="0010526F"/>
    <w:rsid w:val="00106840"/>
    <w:rsid w:val="00111408"/>
    <w:rsid w:val="001142ED"/>
    <w:rsid w:val="001144C3"/>
    <w:rsid w:val="00122611"/>
    <w:rsid w:val="00134C58"/>
    <w:rsid w:val="00156459"/>
    <w:rsid w:val="00157D34"/>
    <w:rsid w:val="0016507F"/>
    <w:rsid w:val="001738F6"/>
    <w:rsid w:val="0017625F"/>
    <w:rsid w:val="00180A2B"/>
    <w:rsid w:val="001874DF"/>
    <w:rsid w:val="00193E4B"/>
    <w:rsid w:val="00196928"/>
    <w:rsid w:val="001979B3"/>
    <w:rsid w:val="001A304B"/>
    <w:rsid w:val="001A4D44"/>
    <w:rsid w:val="001B3D9C"/>
    <w:rsid w:val="001B4C0F"/>
    <w:rsid w:val="001B5452"/>
    <w:rsid w:val="001B712C"/>
    <w:rsid w:val="001C39F6"/>
    <w:rsid w:val="001C4F41"/>
    <w:rsid w:val="001C74CE"/>
    <w:rsid w:val="001C7D8E"/>
    <w:rsid w:val="001D7679"/>
    <w:rsid w:val="001E0876"/>
    <w:rsid w:val="001E177B"/>
    <w:rsid w:val="001E2F93"/>
    <w:rsid w:val="001F152F"/>
    <w:rsid w:val="001F4383"/>
    <w:rsid w:val="001F4853"/>
    <w:rsid w:val="001F6278"/>
    <w:rsid w:val="001F762A"/>
    <w:rsid w:val="0020086C"/>
    <w:rsid w:val="00200DCE"/>
    <w:rsid w:val="00202DA4"/>
    <w:rsid w:val="0020473D"/>
    <w:rsid w:val="00212D2D"/>
    <w:rsid w:val="00213EAA"/>
    <w:rsid w:val="0021655D"/>
    <w:rsid w:val="00221C22"/>
    <w:rsid w:val="002248B6"/>
    <w:rsid w:val="00225405"/>
    <w:rsid w:val="00231ACA"/>
    <w:rsid w:val="002345C4"/>
    <w:rsid w:val="00237EB2"/>
    <w:rsid w:val="002436C0"/>
    <w:rsid w:val="0024630E"/>
    <w:rsid w:val="002527EB"/>
    <w:rsid w:val="00252817"/>
    <w:rsid w:val="002619F3"/>
    <w:rsid w:val="00263F60"/>
    <w:rsid w:val="0027273B"/>
    <w:rsid w:val="00272FB0"/>
    <w:rsid w:val="00273D19"/>
    <w:rsid w:val="002805D9"/>
    <w:rsid w:val="00281CBA"/>
    <w:rsid w:val="00283AAE"/>
    <w:rsid w:val="00286C58"/>
    <w:rsid w:val="0029650F"/>
    <w:rsid w:val="002B6AD5"/>
    <w:rsid w:val="002B6B03"/>
    <w:rsid w:val="002D58AC"/>
    <w:rsid w:val="002D7541"/>
    <w:rsid w:val="002E5E6F"/>
    <w:rsid w:val="003016C6"/>
    <w:rsid w:val="00310041"/>
    <w:rsid w:val="00312B6E"/>
    <w:rsid w:val="003242D7"/>
    <w:rsid w:val="00324FDA"/>
    <w:rsid w:val="003274C3"/>
    <w:rsid w:val="00333312"/>
    <w:rsid w:val="00335F7A"/>
    <w:rsid w:val="003432FF"/>
    <w:rsid w:val="00346BC7"/>
    <w:rsid w:val="003519DC"/>
    <w:rsid w:val="00351D32"/>
    <w:rsid w:val="00353760"/>
    <w:rsid w:val="0035397E"/>
    <w:rsid w:val="00362620"/>
    <w:rsid w:val="0036527F"/>
    <w:rsid w:val="00367278"/>
    <w:rsid w:val="003730CF"/>
    <w:rsid w:val="00377BE9"/>
    <w:rsid w:val="003817AD"/>
    <w:rsid w:val="003831E6"/>
    <w:rsid w:val="00383C04"/>
    <w:rsid w:val="00397043"/>
    <w:rsid w:val="003A234F"/>
    <w:rsid w:val="003B7C99"/>
    <w:rsid w:val="003C21D5"/>
    <w:rsid w:val="003C784E"/>
    <w:rsid w:val="003D6CEC"/>
    <w:rsid w:val="003E04C2"/>
    <w:rsid w:val="003E38A9"/>
    <w:rsid w:val="003F112F"/>
    <w:rsid w:val="003F3A33"/>
    <w:rsid w:val="003F5131"/>
    <w:rsid w:val="004017DE"/>
    <w:rsid w:val="004119A9"/>
    <w:rsid w:val="00416F4C"/>
    <w:rsid w:val="00420DB0"/>
    <w:rsid w:val="004226C6"/>
    <w:rsid w:val="00435906"/>
    <w:rsid w:val="00436E87"/>
    <w:rsid w:val="00440C27"/>
    <w:rsid w:val="004452F2"/>
    <w:rsid w:val="00460E19"/>
    <w:rsid w:val="0046113A"/>
    <w:rsid w:val="004678C4"/>
    <w:rsid w:val="00467E8E"/>
    <w:rsid w:val="00471C6B"/>
    <w:rsid w:val="00475EC4"/>
    <w:rsid w:val="00476F4D"/>
    <w:rsid w:val="004838F6"/>
    <w:rsid w:val="004A07B4"/>
    <w:rsid w:val="004A7EDE"/>
    <w:rsid w:val="004B6CEB"/>
    <w:rsid w:val="004B71DD"/>
    <w:rsid w:val="004B7694"/>
    <w:rsid w:val="004C3984"/>
    <w:rsid w:val="004D0809"/>
    <w:rsid w:val="004E00B0"/>
    <w:rsid w:val="004E2FAB"/>
    <w:rsid w:val="004E75ED"/>
    <w:rsid w:val="004F3EE2"/>
    <w:rsid w:val="00502A78"/>
    <w:rsid w:val="00503FB4"/>
    <w:rsid w:val="00510DE3"/>
    <w:rsid w:val="00511B87"/>
    <w:rsid w:val="00513663"/>
    <w:rsid w:val="00513976"/>
    <w:rsid w:val="00531D6D"/>
    <w:rsid w:val="0053242B"/>
    <w:rsid w:val="005339CE"/>
    <w:rsid w:val="0053698C"/>
    <w:rsid w:val="0053711A"/>
    <w:rsid w:val="005371E6"/>
    <w:rsid w:val="00537A57"/>
    <w:rsid w:val="00540E53"/>
    <w:rsid w:val="00547305"/>
    <w:rsid w:val="00551C3E"/>
    <w:rsid w:val="00565748"/>
    <w:rsid w:val="005668A0"/>
    <w:rsid w:val="00577B3D"/>
    <w:rsid w:val="005811AC"/>
    <w:rsid w:val="005B1DD6"/>
    <w:rsid w:val="005B52A7"/>
    <w:rsid w:val="005B66F9"/>
    <w:rsid w:val="005C2B73"/>
    <w:rsid w:val="005C5A32"/>
    <w:rsid w:val="005D1EE2"/>
    <w:rsid w:val="005D448B"/>
    <w:rsid w:val="005E281A"/>
    <w:rsid w:val="005E2DE7"/>
    <w:rsid w:val="005E6DEA"/>
    <w:rsid w:val="005F597F"/>
    <w:rsid w:val="00600EE7"/>
    <w:rsid w:val="0061545A"/>
    <w:rsid w:val="00615E35"/>
    <w:rsid w:val="006167EC"/>
    <w:rsid w:val="006203FE"/>
    <w:rsid w:val="00623801"/>
    <w:rsid w:val="00644B9D"/>
    <w:rsid w:val="0064636E"/>
    <w:rsid w:val="00647AF5"/>
    <w:rsid w:val="0065168C"/>
    <w:rsid w:val="006517F5"/>
    <w:rsid w:val="006548C3"/>
    <w:rsid w:val="00657F97"/>
    <w:rsid w:val="00660A80"/>
    <w:rsid w:val="00664477"/>
    <w:rsid w:val="006850AF"/>
    <w:rsid w:val="00690E88"/>
    <w:rsid w:val="00693BB9"/>
    <w:rsid w:val="0069458B"/>
    <w:rsid w:val="006951F8"/>
    <w:rsid w:val="006A2F86"/>
    <w:rsid w:val="006A3EDE"/>
    <w:rsid w:val="006A725B"/>
    <w:rsid w:val="006B01AC"/>
    <w:rsid w:val="006B5FEB"/>
    <w:rsid w:val="006B74BA"/>
    <w:rsid w:val="006C31DB"/>
    <w:rsid w:val="006D11ED"/>
    <w:rsid w:val="006D2764"/>
    <w:rsid w:val="006F3ADA"/>
    <w:rsid w:val="006F4663"/>
    <w:rsid w:val="006F5872"/>
    <w:rsid w:val="006F6300"/>
    <w:rsid w:val="007003AB"/>
    <w:rsid w:val="0070070E"/>
    <w:rsid w:val="00702390"/>
    <w:rsid w:val="00702AFF"/>
    <w:rsid w:val="007079C8"/>
    <w:rsid w:val="00712791"/>
    <w:rsid w:val="0071580A"/>
    <w:rsid w:val="0071599A"/>
    <w:rsid w:val="007244EF"/>
    <w:rsid w:val="00725425"/>
    <w:rsid w:val="00732755"/>
    <w:rsid w:val="00740DA0"/>
    <w:rsid w:val="007432AA"/>
    <w:rsid w:val="0074499F"/>
    <w:rsid w:val="00750C37"/>
    <w:rsid w:val="00751A2B"/>
    <w:rsid w:val="007547CA"/>
    <w:rsid w:val="0076753C"/>
    <w:rsid w:val="00771DEA"/>
    <w:rsid w:val="00777C67"/>
    <w:rsid w:val="00790B8C"/>
    <w:rsid w:val="00790C7E"/>
    <w:rsid w:val="00791542"/>
    <w:rsid w:val="007938B1"/>
    <w:rsid w:val="007940E2"/>
    <w:rsid w:val="00796AD6"/>
    <w:rsid w:val="007A7C23"/>
    <w:rsid w:val="007B030C"/>
    <w:rsid w:val="007B2F61"/>
    <w:rsid w:val="007B46EA"/>
    <w:rsid w:val="007B69BC"/>
    <w:rsid w:val="007B7404"/>
    <w:rsid w:val="007C08FF"/>
    <w:rsid w:val="007C0DF5"/>
    <w:rsid w:val="007C0E9D"/>
    <w:rsid w:val="007C1EA5"/>
    <w:rsid w:val="007C4F57"/>
    <w:rsid w:val="007D03DF"/>
    <w:rsid w:val="007D7773"/>
    <w:rsid w:val="007E0E69"/>
    <w:rsid w:val="00801D4D"/>
    <w:rsid w:val="0081071A"/>
    <w:rsid w:val="00816BDB"/>
    <w:rsid w:val="00835AD9"/>
    <w:rsid w:val="00841D63"/>
    <w:rsid w:val="00847872"/>
    <w:rsid w:val="00852A76"/>
    <w:rsid w:val="00852D60"/>
    <w:rsid w:val="00854672"/>
    <w:rsid w:val="00854937"/>
    <w:rsid w:val="00857B2B"/>
    <w:rsid w:val="00865F7E"/>
    <w:rsid w:val="0087049B"/>
    <w:rsid w:val="00871B3E"/>
    <w:rsid w:val="008818E3"/>
    <w:rsid w:val="00892F39"/>
    <w:rsid w:val="0089522A"/>
    <w:rsid w:val="008967B7"/>
    <w:rsid w:val="00897725"/>
    <w:rsid w:val="008A1443"/>
    <w:rsid w:val="008A4550"/>
    <w:rsid w:val="008B3400"/>
    <w:rsid w:val="008B5E9D"/>
    <w:rsid w:val="008B6826"/>
    <w:rsid w:val="008C2308"/>
    <w:rsid w:val="008C39FD"/>
    <w:rsid w:val="008C526B"/>
    <w:rsid w:val="008D0AE8"/>
    <w:rsid w:val="008D11C8"/>
    <w:rsid w:val="008D3064"/>
    <w:rsid w:val="008D4936"/>
    <w:rsid w:val="008D78D7"/>
    <w:rsid w:val="008F096F"/>
    <w:rsid w:val="0090144C"/>
    <w:rsid w:val="00901913"/>
    <w:rsid w:val="00902FE9"/>
    <w:rsid w:val="0091259D"/>
    <w:rsid w:val="009128CD"/>
    <w:rsid w:val="00914EFE"/>
    <w:rsid w:val="009232F7"/>
    <w:rsid w:val="0092436C"/>
    <w:rsid w:val="00925CA7"/>
    <w:rsid w:val="0093117B"/>
    <w:rsid w:val="009370B8"/>
    <w:rsid w:val="00937A33"/>
    <w:rsid w:val="00945E46"/>
    <w:rsid w:val="00956F97"/>
    <w:rsid w:val="009703A2"/>
    <w:rsid w:val="00971A16"/>
    <w:rsid w:val="009726CD"/>
    <w:rsid w:val="009778FC"/>
    <w:rsid w:val="009A3F95"/>
    <w:rsid w:val="009A534F"/>
    <w:rsid w:val="009A6111"/>
    <w:rsid w:val="009B6427"/>
    <w:rsid w:val="009B767D"/>
    <w:rsid w:val="009C0EA8"/>
    <w:rsid w:val="009C3B81"/>
    <w:rsid w:val="009D0914"/>
    <w:rsid w:val="009E1EB4"/>
    <w:rsid w:val="009E54A8"/>
    <w:rsid w:val="009E7FA2"/>
    <w:rsid w:val="009F4F6F"/>
    <w:rsid w:val="009F711E"/>
    <w:rsid w:val="00A03BEC"/>
    <w:rsid w:val="00A051C6"/>
    <w:rsid w:val="00A06B54"/>
    <w:rsid w:val="00A07914"/>
    <w:rsid w:val="00A13D62"/>
    <w:rsid w:val="00A16D7A"/>
    <w:rsid w:val="00A23D72"/>
    <w:rsid w:val="00A34DA7"/>
    <w:rsid w:val="00A41142"/>
    <w:rsid w:val="00A52E7E"/>
    <w:rsid w:val="00A53288"/>
    <w:rsid w:val="00A53EAD"/>
    <w:rsid w:val="00A550D5"/>
    <w:rsid w:val="00A57670"/>
    <w:rsid w:val="00A641D4"/>
    <w:rsid w:val="00A649B1"/>
    <w:rsid w:val="00A7038F"/>
    <w:rsid w:val="00A77390"/>
    <w:rsid w:val="00A85BA4"/>
    <w:rsid w:val="00A877CE"/>
    <w:rsid w:val="00A90DF1"/>
    <w:rsid w:val="00A9218C"/>
    <w:rsid w:val="00A94CD1"/>
    <w:rsid w:val="00A9626F"/>
    <w:rsid w:val="00A97129"/>
    <w:rsid w:val="00AA648F"/>
    <w:rsid w:val="00AA6B3D"/>
    <w:rsid w:val="00AC13D3"/>
    <w:rsid w:val="00AC4FC3"/>
    <w:rsid w:val="00AC7895"/>
    <w:rsid w:val="00AD12E6"/>
    <w:rsid w:val="00AE587D"/>
    <w:rsid w:val="00B01AC8"/>
    <w:rsid w:val="00B02E34"/>
    <w:rsid w:val="00B11E65"/>
    <w:rsid w:val="00B1326D"/>
    <w:rsid w:val="00B13659"/>
    <w:rsid w:val="00B21BD9"/>
    <w:rsid w:val="00B222C7"/>
    <w:rsid w:val="00B22A16"/>
    <w:rsid w:val="00B30885"/>
    <w:rsid w:val="00B311C1"/>
    <w:rsid w:val="00B409DD"/>
    <w:rsid w:val="00B53A72"/>
    <w:rsid w:val="00B56BF0"/>
    <w:rsid w:val="00B657FD"/>
    <w:rsid w:val="00B65C49"/>
    <w:rsid w:val="00B67E52"/>
    <w:rsid w:val="00B70191"/>
    <w:rsid w:val="00B70693"/>
    <w:rsid w:val="00B716A2"/>
    <w:rsid w:val="00B80DA3"/>
    <w:rsid w:val="00B8253C"/>
    <w:rsid w:val="00B83C30"/>
    <w:rsid w:val="00BA2AFF"/>
    <w:rsid w:val="00BA67EB"/>
    <w:rsid w:val="00BB222F"/>
    <w:rsid w:val="00BB4ADB"/>
    <w:rsid w:val="00BC5861"/>
    <w:rsid w:val="00BD711D"/>
    <w:rsid w:val="00BF5BFF"/>
    <w:rsid w:val="00C03AED"/>
    <w:rsid w:val="00C1067D"/>
    <w:rsid w:val="00C106CA"/>
    <w:rsid w:val="00C152C5"/>
    <w:rsid w:val="00C2374B"/>
    <w:rsid w:val="00C3422D"/>
    <w:rsid w:val="00C35649"/>
    <w:rsid w:val="00C420D7"/>
    <w:rsid w:val="00C433E5"/>
    <w:rsid w:val="00C564D0"/>
    <w:rsid w:val="00C7530E"/>
    <w:rsid w:val="00C763A7"/>
    <w:rsid w:val="00C80649"/>
    <w:rsid w:val="00C82F4D"/>
    <w:rsid w:val="00C84AFB"/>
    <w:rsid w:val="00C90866"/>
    <w:rsid w:val="00CA1113"/>
    <w:rsid w:val="00CA26D9"/>
    <w:rsid w:val="00CA5FF3"/>
    <w:rsid w:val="00CB0BC1"/>
    <w:rsid w:val="00CC01C3"/>
    <w:rsid w:val="00CC23B6"/>
    <w:rsid w:val="00CD3F35"/>
    <w:rsid w:val="00CD6B44"/>
    <w:rsid w:val="00CE21D5"/>
    <w:rsid w:val="00CF08CA"/>
    <w:rsid w:val="00CF7600"/>
    <w:rsid w:val="00D03530"/>
    <w:rsid w:val="00D119C3"/>
    <w:rsid w:val="00D21F07"/>
    <w:rsid w:val="00D25231"/>
    <w:rsid w:val="00D27639"/>
    <w:rsid w:val="00D4044D"/>
    <w:rsid w:val="00D40C13"/>
    <w:rsid w:val="00D47F0A"/>
    <w:rsid w:val="00D557C2"/>
    <w:rsid w:val="00D56A84"/>
    <w:rsid w:val="00D5741D"/>
    <w:rsid w:val="00D60ACF"/>
    <w:rsid w:val="00D61F55"/>
    <w:rsid w:val="00D631AE"/>
    <w:rsid w:val="00D66747"/>
    <w:rsid w:val="00D72F5E"/>
    <w:rsid w:val="00D81EFF"/>
    <w:rsid w:val="00D83B2C"/>
    <w:rsid w:val="00D840B7"/>
    <w:rsid w:val="00D86395"/>
    <w:rsid w:val="00D968E8"/>
    <w:rsid w:val="00DA7881"/>
    <w:rsid w:val="00DB209F"/>
    <w:rsid w:val="00DB271C"/>
    <w:rsid w:val="00DB6D56"/>
    <w:rsid w:val="00DC1DD5"/>
    <w:rsid w:val="00DF0BAD"/>
    <w:rsid w:val="00DF0C55"/>
    <w:rsid w:val="00E007B5"/>
    <w:rsid w:val="00E01CEE"/>
    <w:rsid w:val="00E0201A"/>
    <w:rsid w:val="00E05F9C"/>
    <w:rsid w:val="00E10266"/>
    <w:rsid w:val="00E20B92"/>
    <w:rsid w:val="00E25C2B"/>
    <w:rsid w:val="00E3348F"/>
    <w:rsid w:val="00E336EC"/>
    <w:rsid w:val="00E35881"/>
    <w:rsid w:val="00E35BC1"/>
    <w:rsid w:val="00E37007"/>
    <w:rsid w:val="00E370C0"/>
    <w:rsid w:val="00E41EC1"/>
    <w:rsid w:val="00E423E2"/>
    <w:rsid w:val="00E45709"/>
    <w:rsid w:val="00E5532A"/>
    <w:rsid w:val="00E65FA3"/>
    <w:rsid w:val="00E71ECB"/>
    <w:rsid w:val="00E74512"/>
    <w:rsid w:val="00E80053"/>
    <w:rsid w:val="00E86BB3"/>
    <w:rsid w:val="00E87DAD"/>
    <w:rsid w:val="00E96CBA"/>
    <w:rsid w:val="00EA579E"/>
    <w:rsid w:val="00EA7F8A"/>
    <w:rsid w:val="00EB4F60"/>
    <w:rsid w:val="00EC225F"/>
    <w:rsid w:val="00EC54DD"/>
    <w:rsid w:val="00EC6218"/>
    <w:rsid w:val="00ED05DD"/>
    <w:rsid w:val="00ED2F3E"/>
    <w:rsid w:val="00ED7BC2"/>
    <w:rsid w:val="00EE1BC3"/>
    <w:rsid w:val="00EE3D2C"/>
    <w:rsid w:val="00EF6EC6"/>
    <w:rsid w:val="00F003E1"/>
    <w:rsid w:val="00F012B5"/>
    <w:rsid w:val="00F155FD"/>
    <w:rsid w:val="00F1605F"/>
    <w:rsid w:val="00F20488"/>
    <w:rsid w:val="00F24539"/>
    <w:rsid w:val="00F30848"/>
    <w:rsid w:val="00F33D91"/>
    <w:rsid w:val="00F407D4"/>
    <w:rsid w:val="00F4415E"/>
    <w:rsid w:val="00F44305"/>
    <w:rsid w:val="00F5611A"/>
    <w:rsid w:val="00F642FA"/>
    <w:rsid w:val="00F65FD3"/>
    <w:rsid w:val="00F8182F"/>
    <w:rsid w:val="00F83F72"/>
    <w:rsid w:val="00F847F5"/>
    <w:rsid w:val="00F908D5"/>
    <w:rsid w:val="00FA1685"/>
    <w:rsid w:val="00FC1C87"/>
    <w:rsid w:val="00FC5339"/>
    <w:rsid w:val="00FC5E5B"/>
    <w:rsid w:val="00FC6E8E"/>
    <w:rsid w:val="00FD1AA1"/>
    <w:rsid w:val="00FD26E0"/>
    <w:rsid w:val="00FD7B17"/>
    <w:rsid w:val="00FE1871"/>
    <w:rsid w:val="00FE231C"/>
    <w:rsid w:val="00FE2FF3"/>
    <w:rsid w:val="00FE3F61"/>
    <w:rsid w:val="00FF099A"/>
    <w:rsid w:val="00FF1F2D"/>
    <w:rsid w:val="00FF688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bg-BG" w:eastAsia="bg-BG"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27F"/>
    <w:pPr>
      <w:spacing w:before="120" w:after="120"/>
      <w:jc w:val="both"/>
    </w:pPr>
    <w:rPr>
      <w:rFonts w:ascii="Calibri" w:hAnsi="Calibri"/>
      <w:sz w:val="24"/>
      <w:szCs w:val="24"/>
      <w:lang w:val="en-US" w:eastAsia="en-US"/>
    </w:rPr>
  </w:style>
  <w:style w:type="paragraph" w:styleId="Heading1">
    <w:name w:val="heading 1"/>
    <w:basedOn w:val="Normal"/>
    <w:next w:val="Normal"/>
    <w:link w:val="Heading1Char"/>
    <w:qFormat/>
    <w:rsid w:val="00D66747"/>
    <w:pPr>
      <w:keepNext/>
      <w:spacing w:before="240" w:after="240"/>
      <w:jc w:val="center"/>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36527F"/>
    <w:pPr>
      <w:keepNext/>
      <w:numPr>
        <w:numId w:val="5"/>
      </w:numPr>
      <w:tabs>
        <w:tab w:val="left" w:pos="1418"/>
      </w:tabs>
      <w:jc w:val="left"/>
      <w:outlineLvl w:val="2"/>
    </w:pPr>
    <w:rPr>
      <w:rFonts w:cs="Arial"/>
      <w:b/>
      <w:bCs/>
      <w:sz w:val="28"/>
      <w:szCs w:val="26"/>
    </w:rPr>
  </w:style>
  <w:style w:type="paragraph" w:styleId="Heading4">
    <w:name w:val="heading 4"/>
    <w:basedOn w:val="Normal"/>
    <w:next w:val="Normal"/>
    <w:link w:val="Heading4Char"/>
    <w:unhideWhenUsed/>
    <w:qFormat/>
    <w:rsid w:val="0036527F"/>
    <w:pPr>
      <w:keepNext/>
      <w:spacing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lang w:val="en-US" w:eastAsia="en-US"/>
    </w:rPr>
  </w:style>
  <w:style w:type="paragraph" w:styleId="Footer">
    <w:name w:val="footer"/>
    <w:rsid w:val="000E532F"/>
    <w:pPr>
      <w:tabs>
        <w:tab w:val="center" w:pos="4320"/>
        <w:tab w:val="right" w:pos="8640"/>
      </w:tabs>
      <w:jc w:val="center"/>
    </w:pPr>
    <w:rPr>
      <w:rFonts w:ascii="Calibri" w:hAnsi="Calibri"/>
      <w:sz w:val="22"/>
      <w:szCs w:val="24"/>
      <w:lang w:val="en-US" w:eastAsia="en-US"/>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D66747"/>
    <w:rPr>
      <w:rFonts w:ascii="Calibri" w:hAnsi="Calibri"/>
      <w:b/>
      <w:bCs/>
      <w:kern w:val="32"/>
      <w:sz w:val="32"/>
      <w:szCs w:val="32"/>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character" w:customStyle="1" w:styleId="Heading2Char">
    <w:name w:val="Heading 2 Char"/>
    <w:link w:val="Heading2"/>
    <w:rsid w:val="00F30848"/>
    <w:rPr>
      <w:rFonts w:ascii="Calibri" w:hAnsi="Calibri" w:cs="Arial"/>
      <w:b/>
      <w:bCs/>
      <w:iCs/>
      <w:sz w:val="28"/>
      <w:szCs w:val="28"/>
    </w:rPr>
  </w:style>
  <w:style w:type="character" w:customStyle="1" w:styleId="Heading3Char">
    <w:name w:val="Heading 3 Char"/>
    <w:link w:val="Heading3"/>
    <w:rsid w:val="0036527F"/>
    <w:rPr>
      <w:rFonts w:ascii="Calibri" w:hAnsi="Calibri" w:cs="Arial"/>
      <w:b/>
      <w:bCs/>
      <w:sz w:val="28"/>
      <w:szCs w:val="26"/>
      <w:lang w:val="en-US" w:eastAsia="en-US"/>
    </w:rPr>
  </w:style>
  <w:style w:type="paragraph" w:customStyle="1" w:styleId="Score">
    <w:name w:val="Score"/>
    <w:basedOn w:val="Normal"/>
    <w:link w:val="ScoreChar"/>
    <w:qFormat/>
    <w:rsid w:val="000E4EBF"/>
    <w:pPr>
      <w:spacing w:before="60" w:after="0"/>
      <w:jc w:val="right"/>
    </w:pPr>
    <w:rPr>
      <w:szCs w:val="22"/>
    </w:rPr>
  </w:style>
  <w:style w:type="character" w:customStyle="1" w:styleId="ScoreChar">
    <w:name w:val="Score Char"/>
    <w:link w:val="Score"/>
    <w:rsid w:val="000E4EBF"/>
    <w:rPr>
      <w:rFonts w:ascii="Calibri" w:hAnsi="Calibri"/>
      <w:sz w:val="24"/>
      <w:szCs w:val="22"/>
    </w:rPr>
  </w:style>
  <w:style w:type="character" w:customStyle="1" w:styleId="Heading4Char">
    <w:name w:val="Heading 4 Char"/>
    <w:link w:val="Heading4"/>
    <w:rsid w:val="0036527F"/>
    <w:rPr>
      <w:rFonts w:ascii="Calibri" w:eastAsia="Times New Roman" w:hAnsi="Calibri" w:cs="Times New Roman"/>
      <w:b/>
      <w:bCs/>
      <w:sz w:val="24"/>
      <w:szCs w:val="28"/>
      <w:lang w:val="en-US" w:eastAsia="en-US"/>
    </w:rPr>
  </w:style>
  <w:style w:type="paragraph" w:styleId="ListParagraph">
    <w:name w:val="List Paragraph"/>
    <w:basedOn w:val="Normal"/>
    <w:uiPriority w:val="34"/>
    <w:qFormat/>
    <w:rsid w:val="003F5131"/>
    <w:pPr>
      <w:ind w:left="720"/>
      <w:contextualSpacing/>
    </w:pPr>
  </w:style>
  <w:style w:type="paragraph" w:styleId="EndnoteText">
    <w:name w:val="endnote text"/>
    <w:basedOn w:val="Normal"/>
    <w:link w:val="EndnoteTextChar"/>
    <w:semiHidden/>
    <w:unhideWhenUsed/>
    <w:rsid w:val="008B6826"/>
    <w:pPr>
      <w:spacing w:before="0" w:after="0"/>
    </w:pPr>
    <w:rPr>
      <w:sz w:val="20"/>
      <w:szCs w:val="20"/>
    </w:rPr>
  </w:style>
  <w:style w:type="character" w:customStyle="1" w:styleId="EndnoteTextChar">
    <w:name w:val="Endnote Text Char"/>
    <w:basedOn w:val="DefaultParagraphFont"/>
    <w:link w:val="EndnoteText"/>
    <w:semiHidden/>
    <w:rsid w:val="008B6826"/>
    <w:rPr>
      <w:rFonts w:ascii="Calibri" w:hAnsi="Calibri"/>
      <w:lang w:val="en-US" w:eastAsia="en-US"/>
    </w:rPr>
  </w:style>
  <w:style w:type="character" w:styleId="EndnoteReference">
    <w:name w:val="endnote reference"/>
    <w:basedOn w:val="DefaultParagraphFont"/>
    <w:semiHidden/>
    <w:unhideWhenUsed/>
    <w:rsid w:val="008B6826"/>
    <w:rPr>
      <w:vertAlign w:val="superscript"/>
    </w:rPr>
  </w:style>
  <w:style w:type="character" w:styleId="FollowedHyperlink">
    <w:name w:val="FollowedHyperlink"/>
    <w:basedOn w:val="DefaultParagraphFont"/>
    <w:semiHidden/>
    <w:unhideWhenUsed/>
    <w:rsid w:val="00537A5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bg-BG" w:eastAsia="bg-BG"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27F"/>
    <w:pPr>
      <w:spacing w:before="120" w:after="120"/>
      <w:jc w:val="both"/>
    </w:pPr>
    <w:rPr>
      <w:rFonts w:ascii="Calibri" w:hAnsi="Calibri"/>
      <w:sz w:val="24"/>
      <w:szCs w:val="24"/>
      <w:lang w:val="en-US" w:eastAsia="en-US"/>
    </w:rPr>
  </w:style>
  <w:style w:type="paragraph" w:styleId="Heading1">
    <w:name w:val="heading 1"/>
    <w:basedOn w:val="Normal"/>
    <w:next w:val="Normal"/>
    <w:link w:val="Heading1Char"/>
    <w:qFormat/>
    <w:rsid w:val="00D66747"/>
    <w:pPr>
      <w:keepNext/>
      <w:spacing w:before="240" w:after="240"/>
      <w:jc w:val="center"/>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36527F"/>
    <w:pPr>
      <w:keepNext/>
      <w:numPr>
        <w:numId w:val="5"/>
      </w:numPr>
      <w:tabs>
        <w:tab w:val="left" w:pos="1418"/>
      </w:tabs>
      <w:jc w:val="left"/>
      <w:outlineLvl w:val="2"/>
    </w:pPr>
    <w:rPr>
      <w:rFonts w:cs="Arial"/>
      <w:b/>
      <w:bCs/>
      <w:sz w:val="28"/>
      <w:szCs w:val="26"/>
    </w:rPr>
  </w:style>
  <w:style w:type="paragraph" w:styleId="Heading4">
    <w:name w:val="heading 4"/>
    <w:basedOn w:val="Normal"/>
    <w:next w:val="Normal"/>
    <w:link w:val="Heading4Char"/>
    <w:unhideWhenUsed/>
    <w:qFormat/>
    <w:rsid w:val="0036527F"/>
    <w:pPr>
      <w:keepNext/>
      <w:spacing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lang w:val="en-US" w:eastAsia="en-US"/>
    </w:rPr>
  </w:style>
  <w:style w:type="paragraph" w:styleId="Footer">
    <w:name w:val="footer"/>
    <w:rsid w:val="000E532F"/>
    <w:pPr>
      <w:tabs>
        <w:tab w:val="center" w:pos="4320"/>
        <w:tab w:val="right" w:pos="8640"/>
      </w:tabs>
      <w:jc w:val="center"/>
    </w:pPr>
    <w:rPr>
      <w:rFonts w:ascii="Calibri" w:hAnsi="Calibri"/>
      <w:sz w:val="22"/>
      <w:szCs w:val="24"/>
      <w:lang w:val="en-US" w:eastAsia="en-US"/>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D66747"/>
    <w:rPr>
      <w:rFonts w:ascii="Calibri" w:hAnsi="Calibri"/>
      <w:b/>
      <w:bCs/>
      <w:kern w:val="32"/>
      <w:sz w:val="32"/>
      <w:szCs w:val="32"/>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character" w:customStyle="1" w:styleId="Heading2Char">
    <w:name w:val="Heading 2 Char"/>
    <w:link w:val="Heading2"/>
    <w:rsid w:val="00F30848"/>
    <w:rPr>
      <w:rFonts w:ascii="Calibri" w:hAnsi="Calibri" w:cs="Arial"/>
      <w:b/>
      <w:bCs/>
      <w:iCs/>
      <w:sz w:val="28"/>
      <w:szCs w:val="28"/>
    </w:rPr>
  </w:style>
  <w:style w:type="character" w:customStyle="1" w:styleId="Heading3Char">
    <w:name w:val="Heading 3 Char"/>
    <w:link w:val="Heading3"/>
    <w:rsid w:val="0036527F"/>
    <w:rPr>
      <w:rFonts w:ascii="Calibri" w:hAnsi="Calibri" w:cs="Arial"/>
      <w:b/>
      <w:bCs/>
      <w:sz w:val="28"/>
      <w:szCs w:val="26"/>
      <w:lang w:val="en-US" w:eastAsia="en-US"/>
    </w:rPr>
  </w:style>
  <w:style w:type="paragraph" w:customStyle="1" w:styleId="Score">
    <w:name w:val="Score"/>
    <w:basedOn w:val="Normal"/>
    <w:link w:val="ScoreChar"/>
    <w:qFormat/>
    <w:rsid w:val="000E4EBF"/>
    <w:pPr>
      <w:spacing w:before="60" w:after="0"/>
      <w:jc w:val="right"/>
    </w:pPr>
    <w:rPr>
      <w:szCs w:val="22"/>
    </w:rPr>
  </w:style>
  <w:style w:type="character" w:customStyle="1" w:styleId="ScoreChar">
    <w:name w:val="Score Char"/>
    <w:link w:val="Score"/>
    <w:rsid w:val="000E4EBF"/>
    <w:rPr>
      <w:rFonts w:ascii="Calibri" w:hAnsi="Calibri"/>
      <w:sz w:val="24"/>
      <w:szCs w:val="22"/>
    </w:rPr>
  </w:style>
  <w:style w:type="character" w:customStyle="1" w:styleId="Heading4Char">
    <w:name w:val="Heading 4 Char"/>
    <w:link w:val="Heading4"/>
    <w:rsid w:val="0036527F"/>
    <w:rPr>
      <w:rFonts w:ascii="Calibri" w:eastAsia="Times New Roman" w:hAnsi="Calibri" w:cs="Times New Roman"/>
      <w:b/>
      <w:bCs/>
      <w:sz w:val="24"/>
      <w:szCs w:val="28"/>
      <w:lang w:val="en-US" w:eastAsia="en-US"/>
    </w:rPr>
  </w:style>
  <w:style w:type="paragraph" w:styleId="ListParagraph">
    <w:name w:val="List Paragraph"/>
    <w:basedOn w:val="Normal"/>
    <w:uiPriority w:val="34"/>
    <w:qFormat/>
    <w:rsid w:val="003F5131"/>
    <w:pPr>
      <w:ind w:left="720"/>
      <w:contextualSpacing/>
    </w:pPr>
  </w:style>
  <w:style w:type="paragraph" w:styleId="EndnoteText">
    <w:name w:val="endnote text"/>
    <w:basedOn w:val="Normal"/>
    <w:link w:val="EndnoteTextChar"/>
    <w:semiHidden/>
    <w:unhideWhenUsed/>
    <w:rsid w:val="008B6826"/>
    <w:pPr>
      <w:spacing w:before="0" w:after="0"/>
    </w:pPr>
    <w:rPr>
      <w:sz w:val="20"/>
      <w:szCs w:val="20"/>
    </w:rPr>
  </w:style>
  <w:style w:type="character" w:customStyle="1" w:styleId="EndnoteTextChar">
    <w:name w:val="Endnote Text Char"/>
    <w:basedOn w:val="DefaultParagraphFont"/>
    <w:link w:val="EndnoteText"/>
    <w:semiHidden/>
    <w:rsid w:val="008B6826"/>
    <w:rPr>
      <w:rFonts w:ascii="Calibri" w:hAnsi="Calibri"/>
      <w:lang w:val="en-US" w:eastAsia="en-US"/>
    </w:rPr>
  </w:style>
  <w:style w:type="character" w:styleId="EndnoteReference">
    <w:name w:val="endnote reference"/>
    <w:basedOn w:val="DefaultParagraphFont"/>
    <w:semiHidden/>
    <w:unhideWhenUsed/>
    <w:rsid w:val="008B6826"/>
    <w:rPr>
      <w:vertAlign w:val="superscript"/>
    </w:rPr>
  </w:style>
  <w:style w:type="character" w:styleId="FollowedHyperlink">
    <w:name w:val="FollowedHyperlink"/>
    <w:basedOn w:val="DefaultParagraphFont"/>
    <w:semiHidden/>
    <w:unhideWhenUsed/>
    <w:rsid w:val="00537A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440154">
      <w:bodyDiv w:val="1"/>
      <w:marLeft w:val="0"/>
      <w:marRight w:val="0"/>
      <w:marTop w:val="0"/>
      <w:marBottom w:val="0"/>
      <w:divBdr>
        <w:top w:val="none" w:sz="0" w:space="0" w:color="auto"/>
        <w:left w:val="none" w:sz="0" w:space="0" w:color="auto"/>
        <w:bottom w:val="none" w:sz="0" w:space="0" w:color="auto"/>
        <w:right w:val="none" w:sz="0" w:space="0" w:color="auto"/>
      </w:divBdr>
    </w:div>
    <w:div w:id="563377341">
      <w:bodyDiv w:val="1"/>
      <w:marLeft w:val="0"/>
      <w:marRight w:val="0"/>
      <w:marTop w:val="0"/>
      <w:marBottom w:val="0"/>
      <w:divBdr>
        <w:top w:val="none" w:sz="0" w:space="0" w:color="auto"/>
        <w:left w:val="none" w:sz="0" w:space="0" w:color="auto"/>
        <w:bottom w:val="none" w:sz="0" w:space="0" w:color="auto"/>
        <w:right w:val="none" w:sz="0" w:space="0" w:color="auto"/>
      </w:divBdr>
      <w:divsChild>
        <w:div w:id="1446996987">
          <w:marLeft w:val="0"/>
          <w:marRight w:val="0"/>
          <w:marTop w:val="0"/>
          <w:marBottom w:val="0"/>
          <w:divBdr>
            <w:top w:val="none" w:sz="0" w:space="0" w:color="auto"/>
            <w:left w:val="none" w:sz="0" w:space="0" w:color="auto"/>
            <w:bottom w:val="none" w:sz="0" w:space="0" w:color="auto"/>
            <w:right w:val="none" w:sz="0" w:space="0" w:color="auto"/>
          </w:divBdr>
          <w:divsChild>
            <w:div w:id="150800677">
              <w:marLeft w:val="0"/>
              <w:marRight w:val="0"/>
              <w:marTop w:val="0"/>
              <w:marBottom w:val="0"/>
              <w:divBdr>
                <w:top w:val="none" w:sz="0" w:space="0" w:color="auto"/>
                <w:left w:val="single" w:sz="6" w:space="0" w:color="CCCCCC"/>
                <w:bottom w:val="none" w:sz="0" w:space="0" w:color="auto"/>
                <w:right w:val="single" w:sz="6" w:space="0" w:color="CCCCCC"/>
              </w:divBdr>
              <w:divsChild>
                <w:div w:id="9611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63913">
      <w:bodyDiv w:val="1"/>
      <w:marLeft w:val="0"/>
      <w:marRight w:val="0"/>
      <w:marTop w:val="0"/>
      <w:marBottom w:val="0"/>
      <w:divBdr>
        <w:top w:val="none" w:sz="0" w:space="0" w:color="auto"/>
        <w:left w:val="none" w:sz="0" w:space="0" w:color="auto"/>
        <w:bottom w:val="none" w:sz="0" w:space="0" w:color="auto"/>
        <w:right w:val="none" w:sz="0" w:space="0" w:color="auto"/>
      </w:divBdr>
      <w:divsChild>
        <w:div w:id="1954556268">
          <w:marLeft w:val="0"/>
          <w:marRight w:val="0"/>
          <w:marTop w:val="0"/>
          <w:marBottom w:val="0"/>
          <w:divBdr>
            <w:top w:val="none" w:sz="0" w:space="0" w:color="auto"/>
            <w:left w:val="none" w:sz="0" w:space="0" w:color="auto"/>
            <w:bottom w:val="none" w:sz="0" w:space="0" w:color="auto"/>
            <w:right w:val="none" w:sz="0" w:space="0" w:color="auto"/>
          </w:divBdr>
          <w:divsChild>
            <w:div w:id="903415228">
              <w:marLeft w:val="0"/>
              <w:marRight w:val="0"/>
              <w:marTop w:val="0"/>
              <w:marBottom w:val="0"/>
              <w:divBdr>
                <w:top w:val="none" w:sz="0" w:space="0" w:color="auto"/>
                <w:left w:val="single" w:sz="6" w:space="0" w:color="CCCCCC"/>
                <w:bottom w:val="none" w:sz="0" w:space="0" w:color="auto"/>
                <w:right w:val="single" w:sz="6" w:space="0" w:color="CCCCCC"/>
              </w:divBdr>
              <w:divsChild>
                <w:div w:id="2027095605">
                  <w:marLeft w:val="0"/>
                  <w:marRight w:val="0"/>
                  <w:marTop w:val="0"/>
                  <w:marBottom w:val="0"/>
                  <w:divBdr>
                    <w:top w:val="none" w:sz="0" w:space="0" w:color="auto"/>
                    <w:left w:val="none" w:sz="0" w:space="0" w:color="auto"/>
                    <w:bottom w:val="none" w:sz="0" w:space="0" w:color="auto"/>
                    <w:right w:val="none" w:sz="0" w:space="0" w:color="auto"/>
                  </w:divBdr>
                  <w:divsChild>
                    <w:div w:id="550072017">
                      <w:marLeft w:val="0"/>
                      <w:marRight w:val="0"/>
                      <w:marTop w:val="0"/>
                      <w:marBottom w:val="0"/>
                      <w:divBdr>
                        <w:top w:val="none" w:sz="0" w:space="0" w:color="auto"/>
                        <w:left w:val="none" w:sz="0" w:space="0" w:color="auto"/>
                        <w:bottom w:val="none" w:sz="0" w:space="0" w:color="auto"/>
                        <w:right w:val="none" w:sz="0" w:space="0" w:color="auto"/>
                      </w:divBdr>
                      <w:divsChild>
                        <w:div w:id="1173883205">
                          <w:marLeft w:val="75"/>
                          <w:marRight w:val="0"/>
                          <w:marTop w:val="0"/>
                          <w:marBottom w:val="150"/>
                          <w:divBdr>
                            <w:top w:val="dotted" w:sz="6" w:space="0" w:color="CCCCCC"/>
                            <w:left w:val="none" w:sz="0" w:space="0" w:color="auto"/>
                            <w:bottom w:val="none" w:sz="0" w:space="0" w:color="auto"/>
                            <w:right w:val="none" w:sz="0" w:space="0" w:color="auto"/>
                          </w:divBdr>
                          <w:divsChild>
                            <w:div w:id="14569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920649">
      <w:bodyDiv w:val="1"/>
      <w:marLeft w:val="0"/>
      <w:marRight w:val="0"/>
      <w:marTop w:val="0"/>
      <w:marBottom w:val="0"/>
      <w:divBdr>
        <w:top w:val="none" w:sz="0" w:space="0" w:color="auto"/>
        <w:left w:val="none" w:sz="0" w:space="0" w:color="auto"/>
        <w:bottom w:val="none" w:sz="0" w:space="0" w:color="auto"/>
        <w:right w:val="none" w:sz="0" w:space="0" w:color="auto"/>
      </w:divBdr>
    </w:div>
    <w:div w:id="1509710413">
      <w:bodyDiv w:val="1"/>
      <w:marLeft w:val="0"/>
      <w:marRight w:val="0"/>
      <w:marTop w:val="0"/>
      <w:marBottom w:val="0"/>
      <w:divBdr>
        <w:top w:val="none" w:sz="0" w:space="0" w:color="auto"/>
        <w:left w:val="none" w:sz="0" w:space="0" w:color="auto"/>
        <w:bottom w:val="none" w:sz="0" w:space="0" w:color="auto"/>
        <w:right w:val="none" w:sz="0" w:space="0" w:color="auto"/>
      </w:divBdr>
      <w:divsChild>
        <w:div w:id="1804156364">
          <w:marLeft w:val="806"/>
          <w:marRight w:val="0"/>
          <w:marTop w:val="120"/>
          <w:marBottom w:val="120"/>
          <w:divBdr>
            <w:top w:val="none" w:sz="0" w:space="0" w:color="auto"/>
            <w:left w:val="none" w:sz="0" w:space="0" w:color="auto"/>
            <w:bottom w:val="none" w:sz="0" w:space="0" w:color="auto"/>
            <w:right w:val="none" w:sz="0" w:space="0" w:color="auto"/>
          </w:divBdr>
        </w:div>
      </w:divsChild>
    </w:div>
    <w:div w:id="1947926870">
      <w:bodyDiv w:val="1"/>
      <w:marLeft w:val="0"/>
      <w:marRight w:val="0"/>
      <w:marTop w:val="0"/>
      <w:marBottom w:val="0"/>
      <w:divBdr>
        <w:top w:val="none" w:sz="0" w:space="0" w:color="auto"/>
        <w:left w:val="none" w:sz="0" w:space="0" w:color="auto"/>
        <w:bottom w:val="none" w:sz="0" w:space="0" w:color="auto"/>
        <w:right w:val="none" w:sz="0" w:space="0" w:color="auto"/>
      </w:divBdr>
    </w:div>
    <w:div w:id="1994335377">
      <w:bodyDiv w:val="1"/>
      <w:marLeft w:val="0"/>
      <w:marRight w:val="0"/>
      <w:marTop w:val="0"/>
      <w:marBottom w:val="0"/>
      <w:divBdr>
        <w:top w:val="none" w:sz="0" w:space="0" w:color="auto"/>
        <w:left w:val="none" w:sz="0" w:space="0" w:color="auto"/>
        <w:bottom w:val="none" w:sz="0" w:space="0" w:color="auto"/>
        <w:right w:val="none" w:sz="0" w:space="0" w:color="auto"/>
      </w:divBdr>
    </w:div>
    <w:div w:id="2073651548">
      <w:bodyDiv w:val="1"/>
      <w:marLeft w:val="0"/>
      <w:marRight w:val="0"/>
      <w:marTop w:val="0"/>
      <w:marBottom w:val="0"/>
      <w:divBdr>
        <w:top w:val="none" w:sz="0" w:space="0" w:color="auto"/>
        <w:left w:val="none" w:sz="0" w:space="0" w:color="auto"/>
        <w:bottom w:val="none" w:sz="0" w:space="0" w:color="auto"/>
        <w:right w:val="none" w:sz="0" w:space="0" w:color="auto"/>
      </w:divBdr>
      <w:divsChild>
        <w:div w:id="1731345202">
          <w:marLeft w:val="0"/>
          <w:marRight w:val="0"/>
          <w:marTop w:val="0"/>
          <w:marBottom w:val="0"/>
          <w:divBdr>
            <w:top w:val="none" w:sz="0" w:space="0" w:color="auto"/>
            <w:left w:val="none" w:sz="0" w:space="0" w:color="auto"/>
            <w:bottom w:val="none" w:sz="0" w:space="0" w:color="auto"/>
            <w:right w:val="none" w:sz="0" w:space="0" w:color="auto"/>
          </w:divBdr>
          <w:divsChild>
            <w:div w:id="1237933959">
              <w:marLeft w:val="0"/>
              <w:marRight w:val="0"/>
              <w:marTop w:val="0"/>
              <w:marBottom w:val="0"/>
              <w:divBdr>
                <w:top w:val="none" w:sz="0" w:space="0" w:color="auto"/>
                <w:left w:val="single" w:sz="6" w:space="0" w:color="CCCCCC"/>
                <w:bottom w:val="none" w:sz="0" w:space="0" w:color="auto"/>
                <w:right w:val="single" w:sz="6" w:space="0" w:color="CCCCCC"/>
              </w:divBdr>
              <w:divsChild>
                <w:div w:id="11450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upport.appharbor.com/kb/getting-started/deploying-your-first-application-using-g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ivaylokenov/EasyPTC/archive/master.zip" TargetMode="External"/><Relationship Id="rId17" Type="http://schemas.openxmlformats.org/officeDocument/2006/relationships/hyperlink" Target="https://appharbor.com/" TargetMode="External"/><Relationship Id="rId2" Type="http://schemas.openxmlformats.org/officeDocument/2006/relationships/numbering" Target="numbering.xml"/><Relationship Id="rId16" Type="http://schemas.openxmlformats.org/officeDocument/2006/relationships/hyperlink" Target="https://appharbor.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NikolayIT/ForumSystem/archive/master.zip" TargetMode="External"/><Relationship Id="rId5" Type="http://schemas.openxmlformats.org/officeDocument/2006/relationships/settings" Target="settings.xml"/><Relationship Id="rId15" Type="http://schemas.openxmlformats.org/officeDocument/2006/relationships/hyperlink" Target="http://forums.academy.telerik.com" TargetMode="External"/><Relationship Id="rId10" Type="http://schemas.openxmlformats.org/officeDocument/2006/relationships/hyperlink" Target="https://github.com/ivaylokenov/EasyPTC"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github.com/NikolayIT/ForumSystem" TargetMode="Externa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C1AA8-D593-4831-9762-C6AFCBDE8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2541</TotalTime>
  <Pages>1</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.NET Essentials Exam</vt:lpstr>
    </vt:vector>
  </TitlesOfParts>
  <Company>Telerik Corporation</Company>
  <LinksUpToDate>false</LinksUpToDate>
  <CharactersWithSpaces>8638</CharactersWithSpaces>
  <SharedDoc>false</SharedDoc>
  <HLinks>
    <vt:vector size="12" baseType="variant">
      <vt:variant>
        <vt:i4>6619242</vt:i4>
      </vt:variant>
      <vt:variant>
        <vt:i4>0</vt:i4>
      </vt:variant>
      <vt:variant>
        <vt:i4>0</vt:i4>
      </vt:variant>
      <vt:variant>
        <vt:i4>5</vt:i4>
      </vt:variant>
      <vt:variant>
        <vt:lpwstr>Poll-System-Web-Design.pptx</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Essentials Exam</dc:title>
  <dc:creator>Svetlin Nakov</dc:creator>
  <cp:lastModifiedBy>Gencho</cp:lastModifiedBy>
  <cp:revision>104</cp:revision>
  <cp:lastPrinted>2010-07-05T14:06:00Z</cp:lastPrinted>
  <dcterms:created xsi:type="dcterms:W3CDTF">2014-11-13T09:03:00Z</dcterms:created>
  <dcterms:modified xsi:type="dcterms:W3CDTF">2014-11-17T19:33:00Z</dcterms:modified>
</cp:coreProperties>
</file>